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numPr>
          <w:ilvl w:val="0"/>
          <w:numId w:val="0"/>
        </w:numPr>
        <w:spacing w:line="360" w:lineRule="auto"/>
        <w:ind w:leftChars="0"/>
        <w:rPr>
          <w:rFonts w:asciiTheme="majorEastAsia" w:hAnsiTheme="majorEastAsia" w:eastAsiaTheme="majorEastAsia"/>
        </w:rPr>
      </w:pPr>
      <w:r>
        <w:rPr>
          <w:rFonts w:hint="eastAsia" w:asciiTheme="majorEastAsia" w:hAnsiTheme="majorEastAsia" w:eastAsiaTheme="majorEastAsia"/>
        </w:rPr>
        <w:t>课程介绍</w:t>
      </w:r>
    </w:p>
    <w:p>
      <w:pPr>
        <w:numPr>
          <w:ilvl w:val="0"/>
          <w:numId w:val="2"/>
        </w:numPr>
        <w:bidi w:val="0"/>
        <w:spacing w:line="360" w:lineRule="auto"/>
        <w:ind w:left="420" w:leftChars="0" w:hanging="420" w:firstLineChars="0"/>
        <w:rPr>
          <w:rFonts w:hint="eastAsia" w:eastAsia="宋体"/>
          <w:b/>
          <w:bCs/>
          <w:lang w:eastAsia="zh-CN"/>
        </w:rPr>
      </w:pPr>
      <w:r>
        <w:rPr>
          <w:rFonts w:hint="eastAsia"/>
          <w:b/>
          <w:bCs/>
          <w:lang w:eastAsia="zh-CN"/>
        </w:rPr>
        <w:t>为什么要做需求评审？</w:t>
      </w:r>
    </w:p>
    <w:p>
      <w:pPr>
        <w:numPr>
          <w:ilvl w:val="0"/>
          <w:numId w:val="2"/>
        </w:numPr>
        <w:bidi w:val="0"/>
        <w:spacing w:line="360" w:lineRule="auto"/>
        <w:ind w:left="420" w:leftChars="0" w:hanging="420" w:firstLineChars="0"/>
        <w:rPr>
          <w:rFonts w:hint="eastAsia" w:eastAsia="宋体"/>
          <w:b/>
          <w:bCs/>
          <w:lang w:eastAsia="zh-CN"/>
        </w:rPr>
      </w:pPr>
      <w:r>
        <w:rPr>
          <w:rFonts w:hint="eastAsia"/>
          <w:b/>
          <w:bCs/>
        </w:rPr>
        <w:t>需求评审时</w:t>
      </w:r>
      <w:r>
        <w:rPr>
          <w:rFonts w:hint="eastAsia"/>
          <w:b/>
          <w:bCs/>
          <w:lang w:eastAsia="zh-CN"/>
        </w:rPr>
        <w:t>测试人员</w:t>
      </w:r>
      <w:r>
        <w:rPr>
          <w:rFonts w:hint="eastAsia"/>
          <w:b/>
          <w:bCs/>
        </w:rPr>
        <w:t>做什么</w:t>
      </w:r>
      <w:r>
        <w:rPr>
          <w:rFonts w:hint="eastAsia"/>
          <w:b/>
          <w:bCs/>
          <w:lang w:eastAsia="zh-CN"/>
        </w:rPr>
        <w:t>？</w:t>
      </w:r>
    </w:p>
    <w:p>
      <w:pPr>
        <w:numPr>
          <w:ilvl w:val="0"/>
          <w:numId w:val="2"/>
        </w:numPr>
        <w:bidi w:val="0"/>
        <w:spacing w:line="360" w:lineRule="auto"/>
        <w:ind w:left="420" w:leftChars="0" w:hanging="420" w:firstLineChars="0"/>
        <w:rPr>
          <w:rFonts w:hint="eastAsia"/>
          <w:b/>
          <w:bCs/>
        </w:rPr>
      </w:pPr>
      <w:r>
        <w:rPr>
          <w:rFonts w:hint="eastAsia"/>
          <w:b/>
          <w:bCs/>
        </w:rPr>
        <w:t>需求评审之实战演练</w:t>
      </w:r>
    </w:p>
    <w:p>
      <w:pPr>
        <w:numPr>
          <w:ilvl w:val="0"/>
          <w:numId w:val="2"/>
        </w:numPr>
        <w:bidi w:val="0"/>
        <w:spacing w:line="360" w:lineRule="auto"/>
        <w:ind w:left="420" w:leftChars="0" w:hanging="420" w:firstLineChars="0"/>
        <w:rPr>
          <w:rFonts w:hint="eastAsia"/>
          <w:b/>
          <w:bCs/>
        </w:rPr>
      </w:pPr>
      <w:r>
        <w:rPr>
          <w:rFonts w:hint="eastAsia"/>
          <w:b/>
          <w:bCs/>
        </w:rPr>
        <w:t>需求评审之隐性需求</w:t>
      </w:r>
    </w:p>
    <w:p>
      <w:pPr>
        <w:bidi w:val="0"/>
        <w:rPr>
          <w:rFonts w:hint="eastAsia"/>
        </w:rPr>
      </w:pPr>
    </w:p>
    <w:p>
      <w:pPr>
        <w:pStyle w:val="30"/>
        <w:spacing w:line="360" w:lineRule="auto"/>
        <w:rPr>
          <w:rFonts w:asciiTheme="minorEastAsia" w:hAnsiTheme="minorEastAsia" w:eastAsiaTheme="minorEastAsia"/>
        </w:rPr>
      </w:pPr>
      <w:r>
        <w:rPr>
          <w:rFonts w:hint="eastAsia" w:asciiTheme="minorEastAsia" w:hAnsiTheme="minorEastAsia" w:eastAsiaTheme="minorEastAsia"/>
          <w:lang w:eastAsia="zh-CN"/>
        </w:rPr>
        <w:t>为什么要做需求评审</w:t>
      </w:r>
    </w:p>
    <w:p>
      <w:pPr>
        <w:bidi w:val="0"/>
        <w:ind w:firstLine="420" w:firstLineChars="0"/>
        <w:rPr>
          <w:rFonts w:hint="eastAsia" w:eastAsia="宋体"/>
          <w:lang w:val="en-US" w:eastAsia="zh-CN"/>
        </w:rPr>
      </w:pPr>
      <w:r>
        <w:rPr>
          <w:rFonts w:hint="eastAsia"/>
        </w:rPr>
        <w:t>需求评审会听上去挺高大上，但对许多产品来说简直就是噩梦</w:t>
      </w:r>
      <w:r>
        <w:rPr>
          <w:rFonts w:hint="eastAsia"/>
          <w:lang w:val="en-US" w:eastAsia="zh-CN"/>
        </w:rPr>
        <w:t>.</w:t>
      </w:r>
    </w:p>
    <w:p>
      <w:pPr>
        <w:bidi w:val="0"/>
        <w:ind w:firstLine="420" w:firstLineChars="0"/>
        <w:rPr>
          <w:rFonts w:hint="eastAsia"/>
          <w:b/>
          <w:bCs/>
          <w:lang w:eastAsia="zh-CN"/>
        </w:rPr>
      </w:pPr>
      <w:r>
        <w:rPr>
          <w:rFonts w:hint="eastAsia"/>
          <w:b/>
          <w:bCs/>
          <w:lang w:eastAsia="zh-CN"/>
        </w:rPr>
        <w:t>为什么要做需求评审？</w:t>
      </w:r>
    </w:p>
    <w:p>
      <w:pPr>
        <w:bidi w:val="0"/>
        <w:rPr>
          <w:rFonts w:hint="eastAsia"/>
          <w:b/>
          <w:bCs/>
        </w:rPr>
      </w:pPr>
      <w:r>
        <w:rPr>
          <w:rFonts w:hint="eastAsia"/>
          <w:b/>
          <w:bCs/>
          <w:lang w:eastAsia="zh-CN"/>
        </w:rPr>
        <w:t>一、</w:t>
      </w:r>
      <w:r>
        <w:rPr>
          <w:rFonts w:hint="eastAsia"/>
          <w:b/>
          <w:bCs/>
        </w:rPr>
        <w:t>让团队中所有人知道我们这个需求的背景和目的</w:t>
      </w:r>
    </w:p>
    <w:p>
      <w:pPr>
        <w:bidi w:val="0"/>
        <w:ind w:firstLine="420" w:firstLineChars="0"/>
        <w:rPr>
          <w:rFonts w:hint="eastAsia"/>
        </w:rPr>
      </w:pPr>
      <w:r>
        <w:rPr>
          <w:rFonts w:hint="eastAsia"/>
        </w:rPr>
        <w:t>无论什么职位都需要一个归属感，而不是一个接收任务和完成任务的工具，让团队中每个人都了解一件事情的来龙去脉更有利于这件事上的落实和达成共识。</w:t>
      </w:r>
    </w:p>
    <w:p>
      <w:pPr>
        <w:bidi w:val="0"/>
        <w:rPr>
          <w:rFonts w:hint="eastAsia"/>
          <w:b/>
          <w:bCs/>
        </w:rPr>
      </w:pPr>
      <w:r>
        <w:rPr>
          <w:rFonts w:hint="eastAsia"/>
          <w:b/>
          <w:bCs/>
        </w:rPr>
        <w:t>二、评估设计、开发、测试的周期，便于做决策</w:t>
      </w:r>
    </w:p>
    <w:p>
      <w:pPr>
        <w:bidi w:val="0"/>
        <w:ind w:firstLine="420" w:firstLineChars="0"/>
        <w:rPr>
          <w:rFonts w:hint="eastAsia"/>
        </w:rPr>
      </w:pPr>
      <w:r>
        <w:rPr>
          <w:rFonts w:hint="eastAsia"/>
        </w:rPr>
        <w:t>做需求评审会时</w:t>
      </w:r>
      <w:r>
        <w:rPr>
          <w:rFonts w:hint="eastAsia"/>
          <w:lang w:eastAsia="zh-CN"/>
        </w:rPr>
        <w:t>产品</w:t>
      </w:r>
      <w:r>
        <w:rPr>
          <w:rFonts w:hint="eastAsia"/>
        </w:rPr>
        <w:t>要带上</w:t>
      </w:r>
      <w:r>
        <w:rPr>
          <w:rFonts w:hint="eastAsia"/>
          <w:lang w:eastAsia="zh-CN"/>
        </w:rPr>
        <w:t>需求文档、</w:t>
      </w:r>
      <w:r>
        <w:rPr>
          <w:rFonts w:hint="eastAsia"/>
        </w:rPr>
        <w:t>业务流程图、页面流程图、交互原型图，和团队的每个负责成员评估周期，如果评估结果时间超出预算时间，例如我们要配合运营在520当天上线一个活动，但以目前的人力无法按时上线，那么通过评估我们做出决策在当前情况下要和领导申请更多的资源。</w:t>
      </w:r>
    </w:p>
    <w:p>
      <w:pPr>
        <w:bidi w:val="0"/>
        <w:rPr>
          <w:rFonts w:hint="eastAsia"/>
          <w:b/>
          <w:bCs/>
        </w:rPr>
      </w:pPr>
      <w:r>
        <w:rPr>
          <w:rFonts w:hint="eastAsia"/>
          <w:b/>
          <w:bCs/>
        </w:rPr>
        <w:t>三、让参与者明确工作内容和交付时间</w:t>
      </w:r>
    </w:p>
    <w:p>
      <w:pPr>
        <w:bidi w:val="0"/>
        <w:ind w:firstLine="420" w:firstLineChars="0"/>
        <w:rPr>
          <w:rFonts w:hint="eastAsia"/>
          <w:lang w:eastAsia="zh-CN"/>
        </w:rPr>
      </w:pPr>
      <w:r>
        <w:rPr>
          <w:rFonts w:hint="eastAsia"/>
          <w:lang w:eastAsia="zh-CN"/>
        </w:rPr>
        <w:t>这个</w:t>
      </w:r>
      <w:r>
        <w:rPr>
          <w:rFonts w:hint="eastAsia"/>
        </w:rPr>
        <w:t>就是在几次需求评审修订后最终定方案，团队中的每个人员都清楚接下来每个人的工作内容和需要阶段性的产出交付物</w:t>
      </w:r>
      <w:r>
        <w:rPr>
          <w:rFonts w:hint="eastAsia"/>
          <w:lang w:eastAsia="zh-CN"/>
        </w:rPr>
        <w:t>。</w:t>
      </w:r>
    </w:p>
    <w:p>
      <w:pPr>
        <w:rPr>
          <w:rFonts w:hint="eastAsia"/>
          <w:lang w:eastAsia="zh-CN"/>
        </w:rPr>
      </w:pPr>
      <w:r>
        <w:rPr>
          <w:rFonts w:hint="eastAsia"/>
          <w:lang w:eastAsia="zh-CN"/>
        </w:rPr>
        <w:br w:type="page"/>
      </w:r>
    </w:p>
    <w:p>
      <w:pPr>
        <w:pStyle w:val="30"/>
        <w:spacing w:line="360" w:lineRule="auto"/>
        <w:rPr>
          <w:rFonts w:asciiTheme="minorEastAsia" w:hAnsiTheme="minorEastAsia" w:eastAsiaTheme="minorEastAsia"/>
        </w:rPr>
      </w:pPr>
      <w:r>
        <w:rPr>
          <w:rFonts w:hint="eastAsia" w:asciiTheme="minorEastAsia" w:hAnsiTheme="minorEastAsia" w:eastAsiaTheme="minorEastAsia"/>
          <w:lang w:eastAsia="zh-CN"/>
        </w:rPr>
        <w:t>需求评审时测试人员做什么？</w:t>
      </w:r>
    </w:p>
    <w:p>
      <w:pPr>
        <w:bidi w:val="0"/>
        <w:ind w:firstLine="420" w:firstLineChars="0"/>
        <w:rPr>
          <w:rFonts w:hint="eastAsia"/>
        </w:rPr>
      </w:pPr>
      <w:r>
        <w:rPr>
          <w:rFonts w:hint="eastAsia"/>
        </w:rPr>
        <w:t>需求评审</w:t>
      </w:r>
      <w:r>
        <w:rPr>
          <w:rFonts w:hint="eastAsia"/>
          <w:lang w:val="en-US" w:eastAsia="zh-CN"/>
        </w:rPr>
        <w:t>---</w:t>
      </w:r>
      <w:r>
        <w:rPr>
          <w:rFonts w:hint="eastAsia"/>
        </w:rPr>
        <w:t>测试人员参与项目的第一步</w:t>
      </w:r>
      <w:r>
        <w:rPr>
          <w:rFonts w:hint="eastAsia"/>
          <w:lang w:eastAsia="zh-CN"/>
        </w:rPr>
        <w:t>。</w:t>
      </w:r>
      <w:r>
        <w:rPr>
          <w:rFonts w:hint="eastAsia"/>
        </w:rPr>
        <w:t>但是不少测试同学反馈，自己很少参与需求评审，需求会议也很少喊测试人员参与。</w:t>
      </w:r>
    </w:p>
    <w:p>
      <w:pPr>
        <w:numPr>
          <w:ilvl w:val="0"/>
          <w:numId w:val="3"/>
        </w:numPr>
        <w:bidi w:val="0"/>
        <w:rPr>
          <w:rFonts w:hint="eastAsia"/>
        </w:rPr>
      </w:pPr>
      <w:r>
        <w:rPr>
          <w:rFonts w:hint="eastAsia"/>
        </w:rPr>
        <w:t>流程上各角色配合的问题</w:t>
      </w:r>
      <w:r>
        <w:rPr>
          <w:rFonts w:hint="eastAsia"/>
          <w:lang w:eastAsia="zh-CN"/>
        </w:rPr>
        <w:t>；</w:t>
      </w:r>
    </w:p>
    <w:p>
      <w:pPr>
        <w:numPr>
          <w:ilvl w:val="0"/>
          <w:numId w:val="0"/>
        </w:numPr>
        <w:bidi w:val="0"/>
        <w:ind w:firstLine="420" w:firstLineChars="0"/>
        <w:rPr>
          <w:rFonts w:hint="eastAsia" w:eastAsia="宋体"/>
          <w:lang w:eastAsia="zh-CN"/>
        </w:rPr>
      </w:pPr>
      <w:r>
        <w:rPr>
          <w:rFonts w:hint="eastAsia"/>
          <w:lang w:val="en-US" w:eastAsia="zh-CN"/>
        </w:rPr>
        <w:t>------</w:t>
      </w:r>
      <w:r>
        <w:rPr>
          <w:rFonts w:hint="eastAsia"/>
        </w:rPr>
        <w:t>主动找产品沟通</w:t>
      </w:r>
      <w:r>
        <w:rPr>
          <w:rFonts w:hint="eastAsia"/>
          <w:lang w:eastAsia="zh-CN"/>
        </w:rPr>
        <w:t>，</w:t>
      </w:r>
      <w:r>
        <w:rPr>
          <w:rFonts w:hint="eastAsia"/>
        </w:rPr>
        <w:t>表达希望参与需求评审的意愿</w:t>
      </w:r>
      <w:r>
        <w:rPr>
          <w:rFonts w:hint="eastAsia"/>
          <w:lang w:eastAsia="zh-CN"/>
        </w:rPr>
        <w:t>，</w:t>
      </w:r>
      <w:r>
        <w:rPr>
          <w:rFonts w:hint="eastAsia"/>
        </w:rPr>
        <w:t>要求他们在需求评审时</w:t>
      </w:r>
      <w:r>
        <w:rPr>
          <w:rFonts w:hint="eastAsia"/>
          <w:lang w:eastAsia="zh-CN"/>
        </w:rPr>
        <w:t>叫</w:t>
      </w:r>
      <w:r>
        <w:rPr>
          <w:rFonts w:hint="eastAsia"/>
        </w:rPr>
        <w:t>上测试</w:t>
      </w:r>
      <w:r>
        <w:rPr>
          <w:rFonts w:hint="eastAsia"/>
          <w:lang w:eastAsia="zh-CN"/>
        </w:rPr>
        <w:t>。</w:t>
      </w:r>
    </w:p>
    <w:p>
      <w:pPr>
        <w:numPr>
          <w:ilvl w:val="0"/>
          <w:numId w:val="3"/>
        </w:numPr>
        <w:bidi w:val="0"/>
        <w:rPr>
          <w:rFonts w:hint="default"/>
          <w:lang w:val="en-US" w:eastAsia="zh-CN"/>
        </w:rPr>
      </w:pPr>
      <w:r>
        <w:rPr>
          <w:rFonts w:hint="eastAsia"/>
        </w:rPr>
        <w:t>测试在评审过程中没有体现出参与的价值</w:t>
      </w:r>
      <w:r>
        <w:rPr>
          <w:rFonts w:hint="eastAsia"/>
          <w:lang w:eastAsia="zh-CN"/>
        </w:rPr>
        <w:t>；</w:t>
      </w:r>
    </w:p>
    <w:p>
      <w:pPr>
        <w:numPr>
          <w:ilvl w:val="0"/>
          <w:numId w:val="0"/>
        </w:numPr>
        <w:bidi w:val="0"/>
        <w:ind w:firstLine="420" w:firstLineChars="0"/>
        <w:rPr>
          <w:rFonts w:hint="eastAsia" w:eastAsia="宋体"/>
          <w:lang w:val="en-US" w:eastAsia="zh-CN"/>
        </w:rPr>
      </w:pPr>
      <w:r>
        <w:rPr>
          <w:rFonts w:hint="eastAsia"/>
          <w:lang w:val="en-US" w:eastAsia="zh-CN"/>
        </w:rPr>
        <w:t>------这</w:t>
      </w:r>
      <w:r>
        <w:rPr>
          <w:rFonts w:hint="eastAsia"/>
        </w:rPr>
        <w:t>就需要测试人员从自身上做改进了</w:t>
      </w:r>
      <w:r>
        <w:rPr>
          <w:rFonts w:hint="eastAsia"/>
          <w:lang w:eastAsia="zh-CN"/>
        </w:rPr>
        <w:t>（</w:t>
      </w:r>
      <w:r>
        <w:rPr>
          <w:rFonts w:hint="eastAsia"/>
        </w:rPr>
        <w:t>测试就只是在那听</w:t>
      </w:r>
      <w:r>
        <w:rPr>
          <w:rFonts w:hint="eastAsia"/>
          <w:lang w:eastAsia="zh-CN"/>
        </w:rPr>
        <w:t>，不能产生价值）。</w:t>
      </w:r>
    </w:p>
    <w:p>
      <w:pPr>
        <w:bidi w:val="0"/>
        <w:rPr>
          <w:rFonts w:hint="eastAsia"/>
        </w:rPr>
      </w:pPr>
    </w:p>
    <w:p>
      <w:pPr>
        <w:bidi w:val="0"/>
        <w:rPr>
          <w:rFonts w:hint="eastAsia"/>
        </w:rPr>
      </w:pPr>
      <w:r>
        <w:rPr>
          <w:rFonts w:hint="eastAsia"/>
        </w:rPr>
        <w:t>作为测试，参与需求评审时我们可以贡献什么价值？</w:t>
      </w:r>
    </w:p>
    <w:p>
      <w:pPr>
        <w:pStyle w:val="32"/>
        <w:bidi w:val="0"/>
        <w:rPr>
          <w:rFonts w:hint="eastAsia"/>
        </w:rPr>
      </w:pPr>
      <w:r>
        <w:rPr>
          <w:rFonts w:hint="eastAsia"/>
        </w:rPr>
        <w:t>需求评审的作用</w:t>
      </w:r>
    </w:p>
    <w:p>
      <w:pPr>
        <w:bidi w:val="0"/>
        <w:rPr>
          <w:rFonts w:hint="eastAsia"/>
        </w:rPr>
      </w:pPr>
      <w:r>
        <w:rPr>
          <w:rFonts w:hint="eastAsia"/>
        </w:rPr>
        <w:t>回答上面的问题前，我们先看看需求评审到底是干嘛的？需求评审就两个作用：</w:t>
      </w:r>
    </w:p>
    <w:p>
      <w:pPr>
        <w:numPr>
          <w:ilvl w:val="0"/>
          <w:numId w:val="4"/>
        </w:numPr>
        <w:bidi w:val="0"/>
        <w:ind w:left="840" w:leftChars="0" w:hanging="420" w:firstLineChars="0"/>
        <w:rPr>
          <w:rFonts w:hint="eastAsia"/>
        </w:rPr>
      </w:pPr>
      <w:r>
        <w:rPr>
          <w:rFonts w:hint="eastAsia"/>
        </w:rPr>
        <w:t>同步产品对于需求的详细设计</w:t>
      </w:r>
    </w:p>
    <w:p>
      <w:pPr>
        <w:numPr>
          <w:ilvl w:val="0"/>
          <w:numId w:val="4"/>
        </w:numPr>
        <w:bidi w:val="0"/>
        <w:ind w:left="840" w:leftChars="0" w:hanging="420" w:firstLineChars="0"/>
        <w:rPr>
          <w:rFonts w:hint="eastAsia"/>
        </w:rPr>
      </w:pPr>
      <w:r>
        <w:rPr>
          <w:rFonts w:hint="eastAsia"/>
        </w:rPr>
        <w:t>收集大家对于需求的各种反馈</w:t>
      </w:r>
    </w:p>
    <w:p>
      <w:pPr>
        <w:bidi w:val="0"/>
        <w:rPr>
          <w:rFonts w:hint="eastAsia"/>
        </w:rPr>
      </w:pPr>
      <w:r>
        <w:rPr>
          <w:rFonts w:hint="eastAsia"/>
        </w:rPr>
        <w:t>对于需求设计，肯定是产品发起并负责的了，那么作为测试人员参与需求评审，着重点就在于第二点，关于需求的反馈上面了。</w:t>
      </w:r>
    </w:p>
    <w:p>
      <w:pPr>
        <w:pStyle w:val="32"/>
        <w:bidi w:val="0"/>
        <w:rPr>
          <w:rFonts w:hint="eastAsia"/>
        </w:rPr>
      </w:pPr>
      <w:r>
        <w:rPr>
          <w:rFonts w:hint="eastAsia"/>
        </w:rPr>
        <w:t>需求评审的形式</w:t>
      </w:r>
    </w:p>
    <w:p>
      <w:pPr>
        <w:numPr>
          <w:ilvl w:val="0"/>
          <w:numId w:val="5"/>
        </w:numPr>
        <w:bidi w:val="0"/>
        <w:ind w:left="840" w:leftChars="0" w:hanging="420" w:firstLineChars="0"/>
        <w:rPr>
          <w:rFonts w:hint="eastAsia" w:eastAsia="宋体"/>
          <w:sz w:val="18"/>
          <w:szCs w:val="18"/>
          <w:lang w:eastAsia="zh-CN"/>
        </w:rPr>
      </w:pPr>
      <w:r>
        <w:rPr>
          <w:rFonts w:hint="eastAsia"/>
          <w:sz w:val="18"/>
          <w:szCs w:val="18"/>
          <w:lang w:eastAsia="zh-CN"/>
        </w:rPr>
        <w:t>大家一</w:t>
      </w:r>
      <w:r>
        <w:rPr>
          <w:rFonts w:hint="eastAsia"/>
          <w:sz w:val="18"/>
          <w:szCs w:val="18"/>
        </w:rPr>
        <w:t>起</w:t>
      </w:r>
      <w:r>
        <w:rPr>
          <w:rFonts w:hint="eastAsia"/>
          <w:sz w:val="18"/>
          <w:szCs w:val="18"/>
          <w:lang w:eastAsia="zh-CN"/>
        </w:rPr>
        <w:t>找</w:t>
      </w:r>
      <w:r>
        <w:rPr>
          <w:rFonts w:hint="eastAsia"/>
          <w:sz w:val="18"/>
          <w:szCs w:val="18"/>
        </w:rPr>
        <w:t>个会议室，产品讲需求，开发和测试怼产品</w:t>
      </w:r>
      <w:r>
        <w:rPr>
          <w:rFonts w:hint="eastAsia"/>
          <w:sz w:val="18"/>
          <w:szCs w:val="18"/>
          <w:lang w:eastAsia="zh-CN"/>
        </w:rPr>
        <w:t>；</w:t>
      </w:r>
    </w:p>
    <w:p>
      <w:pPr>
        <w:numPr>
          <w:ilvl w:val="0"/>
          <w:numId w:val="5"/>
        </w:numPr>
        <w:bidi w:val="0"/>
        <w:ind w:left="840" w:leftChars="0" w:hanging="420" w:firstLineChars="0"/>
        <w:rPr>
          <w:rFonts w:hint="eastAsia"/>
          <w:sz w:val="18"/>
          <w:szCs w:val="18"/>
          <w:lang w:eastAsia="zh-CN"/>
        </w:rPr>
      </w:pPr>
      <w:r>
        <w:rPr>
          <w:rFonts w:hint="eastAsia"/>
          <w:sz w:val="18"/>
          <w:szCs w:val="18"/>
        </w:rPr>
        <w:t>产品把需求往</w:t>
      </w:r>
      <w:r>
        <w:rPr>
          <w:rFonts w:hint="eastAsia"/>
          <w:sz w:val="18"/>
          <w:szCs w:val="18"/>
          <w:lang w:eastAsia="zh-CN"/>
        </w:rPr>
        <w:t>公司</w:t>
      </w:r>
      <w:r>
        <w:rPr>
          <w:rFonts w:hint="eastAsia"/>
          <w:sz w:val="18"/>
          <w:szCs w:val="18"/>
        </w:rPr>
        <w:t>群里一扔，大家</w:t>
      </w:r>
      <w:r>
        <w:rPr>
          <w:rFonts w:hint="eastAsia"/>
          <w:sz w:val="18"/>
          <w:szCs w:val="18"/>
          <w:lang w:eastAsia="zh-CN"/>
        </w:rPr>
        <w:t>开始</w:t>
      </w:r>
      <w:r>
        <w:rPr>
          <w:rFonts w:hint="eastAsia"/>
          <w:sz w:val="18"/>
          <w:szCs w:val="18"/>
        </w:rPr>
        <w:t>七嘴八舌的讨论</w:t>
      </w:r>
      <w:r>
        <w:rPr>
          <w:rFonts w:hint="eastAsia"/>
          <w:sz w:val="18"/>
          <w:szCs w:val="18"/>
          <w:lang w:eastAsia="zh-CN"/>
        </w:rPr>
        <w:t>；</w:t>
      </w:r>
    </w:p>
    <w:p>
      <w:pPr>
        <w:numPr>
          <w:ilvl w:val="0"/>
          <w:numId w:val="5"/>
        </w:numPr>
        <w:bidi w:val="0"/>
        <w:ind w:left="840" w:leftChars="0" w:hanging="420" w:firstLineChars="0"/>
        <w:rPr>
          <w:rFonts w:hint="eastAsia"/>
          <w:sz w:val="18"/>
          <w:szCs w:val="18"/>
          <w:lang w:eastAsia="zh-CN"/>
        </w:rPr>
      </w:pPr>
      <w:r>
        <w:rPr>
          <w:rFonts w:hint="eastAsia"/>
          <w:sz w:val="18"/>
          <w:szCs w:val="18"/>
        </w:rPr>
        <w:t>产品直接跑过来，在开发和测试的</w:t>
      </w:r>
      <w:r>
        <w:rPr>
          <w:rFonts w:hint="eastAsia"/>
          <w:sz w:val="18"/>
          <w:szCs w:val="18"/>
          <w:lang w:eastAsia="zh-CN"/>
        </w:rPr>
        <w:t>座</w:t>
      </w:r>
      <w:r>
        <w:rPr>
          <w:rFonts w:hint="eastAsia"/>
          <w:sz w:val="18"/>
          <w:szCs w:val="18"/>
        </w:rPr>
        <w:t>位上当面沟通</w:t>
      </w:r>
      <w:r>
        <w:rPr>
          <w:rFonts w:hint="eastAsia"/>
          <w:sz w:val="18"/>
          <w:szCs w:val="18"/>
          <w:lang w:eastAsia="zh-CN"/>
        </w:rPr>
        <w:t>一下。</w:t>
      </w:r>
    </w:p>
    <w:p>
      <w:pPr>
        <w:bidi w:val="0"/>
        <w:rPr>
          <w:rFonts w:hint="eastAsia"/>
        </w:rPr>
      </w:pPr>
      <w:r>
        <w:rPr>
          <w:rFonts w:hint="eastAsia"/>
        </w:rPr>
        <w:t>其</w:t>
      </w:r>
      <w:r>
        <w:rPr>
          <w:rFonts w:hint="eastAsia"/>
          <w:lang w:eastAsia="zh-CN"/>
        </w:rPr>
        <w:t>实</w:t>
      </w:r>
      <w:r>
        <w:rPr>
          <w:rFonts w:hint="eastAsia"/>
        </w:rPr>
        <w:t>这</w:t>
      </w:r>
      <w:r>
        <w:rPr>
          <w:rFonts w:hint="eastAsia"/>
          <w:lang w:eastAsia="zh-CN"/>
        </w:rPr>
        <w:t>些都</w:t>
      </w:r>
      <w:r>
        <w:rPr>
          <w:rFonts w:hint="eastAsia"/>
        </w:rPr>
        <w:t>算需求评审，形式不重要，重要的是做这事的目的和效果。</w:t>
      </w:r>
    </w:p>
    <w:p>
      <w:pPr>
        <w:pStyle w:val="32"/>
        <w:bidi w:val="0"/>
        <w:rPr>
          <w:rFonts w:hint="eastAsia"/>
        </w:rPr>
      </w:pPr>
      <w:r>
        <w:rPr>
          <w:rFonts w:hint="eastAsia"/>
        </w:rPr>
        <w:t>测试是否需要参与需求评审</w:t>
      </w:r>
    </w:p>
    <w:p>
      <w:pPr>
        <w:bidi w:val="0"/>
        <w:ind w:firstLine="420" w:firstLineChars="0"/>
        <w:rPr>
          <w:rFonts w:hint="eastAsia"/>
          <w:lang w:eastAsia="zh-CN"/>
        </w:rPr>
      </w:pPr>
      <w:r>
        <w:rPr>
          <w:rFonts w:hint="eastAsia"/>
        </w:rPr>
        <w:t>仅仅从同步需求设计的角度看，当面的同步一下需求，肯定比文字上的传达效果要好的多了</w:t>
      </w:r>
      <w:r>
        <w:rPr>
          <w:rFonts w:hint="eastAsia"/>
          <w:lang w:eastAsia="zh-CN"/>
        </w:rPr>
        <w:t>；</w:t>
      </w:r>
    </w:p>
    <w:p>
      <w:pPr>
        <w:bidi w:val="0"/>
        <w:ind w:firstLine="420" w:firstLineChars="0"/>
        <w:rPr>
          <w:rFonts w:hint="eastAsia"/>
          <w:lang w:eastAsia="zh-CN"/>
        </w:rPr>
      </w:pPr>
      <w:r>
        <w:rPr>
          <w:rFonts w:hint="eastAsia"/>
        </w:rPr>
        <w:t>而最重要的其实还是测试在需求评审中提出的反馈，才是最宝贵的</w:t>
      </w:r>
      <w:r>
        <w:rPr>
          <w:rFonts w:hint="eastAsia"/>
          <w:lang w:eastAsia="zh-CN"/>
        </w:rPr>
        <w:t>。</w:t>
      </w:r>
    </w:p>
    <w:p>
      <w:pPr>
        <w:bidi w:val="0"/>
        <w:ind w:firstLine="420" w:firstLineChars="0"/>
        <w:rPr>
          <w:rFonts w:hint="eastAsia"/>
        </w:rPr>
      </w:pPr>
      <w:r>
        <w:rPr>
          <w:rFonts w:hint="eastAsia"/>
        </w:rPr>
        <w:t>所以下面主要说</w:t>
      </w:r>
      <w:r>
        <w:rPr>
          <w:rFonts w:hint="eastAsia"/>
          <w:lang w:eastAsia="zh-CN"/>
        </w:rPr>
        <w:t>一</w:t>
      </w:r>
      <w:r>
        <w:rPr>
          <w:rFonts w:hint="eastAsia"/>
        </w:rPr>
        <w:t>说测试对于需求反馈的价值主要都体现在哪些方面。</w:t>
      </w:r>
    </w:p>
    <w:p>
      <w:pPr>
        <w:rPr>
          <w:rFonts w:hint="eastAsia"/>
        </w:rPr>
      </w:pPr>
      <w:r>
        <w:rPr>
          <w:rFonts w:hint="eastAsia"/>
        </w:rPr>
        <w:br w:type="page"/>
      </w:r>
    </w:p>
    <w:p>
      <w:pPr>
        <w:pStyle w:val="32"/>
        <w:bidi w:val="0"/>
        <w:rPr>
          <w:rFonts w:hint="eastAsia"/>
          <w:lang w:val="en-US" w:eastAsia="zh-CN"/>
        </w:rPr>
      </w:pPr>
      <w:r>
        <w:rPr>
          <w:rFonts w:hint="eastAsia"/>
          <w:lang w:val="en-US" w:eastAsia="zh-CN"/>
        </w:rPr>
        <w:t>需求评审之需求合理性</w:t>
      </w:r>
    </w:p>
    <w:p>
      <w:pPr>
        <w:bidi w:val="0"/>
        <w:rPr>
          <w:rFonts w:hint="eastAsia"/>
        </w:rPr>
      </w:pPr>
      <w:r>
        <w:rPr>
          <w:rFonts w:hint="eastAsia"/>
        </w:rPr>
        <w:t>需求合理性，这是开发和测试怂产品最多的地方之一。</w:t>
      </w:r>
    </w:p>
    <w:p>
      <w:pPr>
        <w:numPr>
          <w:ilvl w:val="0"/>
          <w:numId w:val="6"/>
        </w:numPr>
        <w:bidi w:val="0"/>
        <w:ind w:left="840" w:leftChars="0" w:hanging="420" w:firstLineChars="0"/>
        <w:rPr>
          <w:rFonts w:hint="eastAsia"/>
          <w:i w:val="0"/>
          <w:iCs w:val="0"/>
          <w:sz w:val="18"/>
          <w:szCs w:val="18"/>
          <w:shd w:val="clear" w:color="auto" w:fill="auto"/>
        </w:rPr>
      </w:pPr>
      <w:r>
        <w:rPr>
          <w:rFonts w:hint="eastAsia"/>
          <w:i w:val="0"/>
          <w:iCs w:val="0"/>
          <w:sz w:val="18"/>
          <w:szCs w:val="18"/>
          <w:shd w:val="clear" w:color="auto" w:fill="auto"/>
        </w:rPr>
        <w:t>弹这么大个框，太打搅用户了吧？我建议缩小二分之一。</w:t>
      </w:r>
    </w:p>
    <w:p>
      <w:pPr>
        <w:numPr>
          <w:ilvl w:val="0"/>
          <w:numId w:val="6"/>
        </w:numPr>
        <w:bidi w:val="0"/>
        <w:ind w:left="840" w:leftChars="0" w:hanging="420" w:firstLineChars="0"/>
        <w:rPr>
          <w:rFonts w:hint="eastAsia"/>
          <w:i w:val="0"/>
          <w:iCs w:val="0"/>
          <w:sz w:val="18"/>
          <w:szCs w:val="18"/>
          <w:shd w:val="clear" w:color="auto" w:fill="auto"/>
        </w:rPr>
      </w:pPr>
      <w:r>
        <w:rPr>
          <w:rFonts w:hint="eastAsia"/>
          <w:i w:val="0"/>
          <w:iCs w:val="0"/>
          <w:sz w:val="18"/>
          <w:szCs w:val="18"/>
          <w:shd w:val="clear" w:color="auto" w:fill="auto"/>
        </w:rPr>
        <w:t>卸载个软件，还要确认这么多次，用户该烦了吧？我建议点击卸载按钮就完事。</w:t>
      </w:r>
    </w:p>
    <w:p>
      <w:pPr>
        <w:numPr>
          <w:ilvl w:val="0"/>
          <w:numId w:val="6"/>
        </w:numPr>
        <w:bidi w:val="0"/>
        <w:ind w:left="840" w:leftChars="0" w:hanging="420" w:firstLineChars="0"/>
        <w:rPr>
          <w:rFonts w:hint="eastAsia"/>
          <w:i w:val="0"/>
          <w:iCs w:val="0"/>
          <w:sz w:val="18"/>
          <w:szCs w:val="18"/>
          <w:shd w:val="clear" w:color="auto" w:fill="auto"/>
        </w:rPr>
      </w:pPr>
      <w:r>
        <w:rPr>
          <w:rFonts w:hint="eastAsia"/>
          <w:i w:val="0"/>
          <w:iCs w:val="0"/>
          <w:sz w:val="18"/>
          <w:szCs w:val="18"/>
          <w:shd w:val="clear" w:color="auto" w:fill="auto"/>
        </w:rPr>
        <w:t>首页内容已经很多了，再加一个会有效果么？是不是再精简点内容比较好？我建议一屏不超过 5 条内容。</w:t>
      </w:r>
    </w:p>
    <w:p>
      <w:pPr>
        <w:numPr>
          <w:ilvl w:val="0"/>
          <w:numId w:val="6"/>
        </w:numPr>
        <w:bidi w:val="0"/>
        <w:ind w:left="840" w:leftChars="0" w:hanging="420" w:firstLineChars="0"/>
        <w:rPr>
          <w:rFonts w:hint="eastAsia"/>
          <w:i w:val="0"/>
          <w:iCs w:val="0"/>
          <w:sz w:val="18"/>
          <w:szCs w:val="18"/>
          <w:shd w:val="clear" w:color="auto" w:fill="auto"/>
        </w:rPr>
      </w:pPr>
      <w:r>
        <w:rPr>
          <w:rFonts w:hint="eastAsia"/>
          <w:i w:val="0"/>
          <w:iCs w:val="0"/>
          <w:sz w:val="18"/>
          <w:szCs w:val="18"/>
          <w:shd w:val="clear" w:color="auto" w:fill="auto"/>
        </w:rPr>
        <w:t>这操作流程有点反人类呀，交互咋设计的呀？我建议主要操作一步即达，次要的三步以内完成。</w:t>
      </w:r>
    </w:p>
    <w:p>
      <w:pPr>
        <w:numPr>
          <w:ilvl w:val="0"/>
          <w:numId w:val="6"/>
        </w:numPr>
        <w:bidi w:val="0"/>
        <w:ind w:left="840" w:leftChars="0" w:hanging="420" w:firstLineChars="0"/>
        <w:rPr>
          <w:rFonts w:hint="eastAsia"/>
          <w:i w:val="0"/>
          <w:iCs w:val="0"/>
          <w:sz w:val="18"/>
          <w:szCs w:val="18"/>
          <w:shd w:val="clear" w:color="auto" w:fill="auto"/>
        </w:rPr>
      </w:pPr>
      <w:r>
        <w:rPr>
          <w:rFonts w:hint="eastAsia"/>
          <w:i w:val="0"/>
          <w:iCs w:val="0"/>
          <w:sz w:val="18"/>
          <w:szCs w:val="18"/>
          <w:shd w:val="clear" w:color="auto" w:fill="auto"/>
          <w:lang w:val="en-US" w:eastAsia="zh-CN"/>
        </w:rPr>
        <w:t>根据用户手机壳的颜色改变App主题的颜色太鸡肋了吧？建议放弃。</w:t>
      </w:r>
    </w:p>
    <w:p>
      <w:pPr>
        <w:bidi w:val="0"/>
        <w:ind w:firstLine="420" w:firstLineChars="0"/>
        <w:rPr>
          <w:rFonts w:hint="eastAsia"/>
        </w:rPr>
      </w:pPr>
    </w:p>
    <w:p>
      <w:pPr>
        <w:bidi w:val="0"/>
        <w:ind w:firstLine="420" w:firstLineChars="0"/>
        <w:rPr>
          <w:rFonts w:hint="eastAsia"/>
        </w:rPr>
      </w:pPr>
      <w:r>
        <w:rPr>
          <w:rFonts w:hint="eastAsia"/>
        </w:rPr>
        <w:t>虽然最后拍板可能还是产品是说了算，但是该提意见还是要提的，特别是有些地方其实产品也没有定论，这时候的意见非常有可能会被采纳，如果建议被采纳的次数多了，自己的建议就会更受大家重视，那么话语权也就会相应的有提升了。</w:t>
      </w:r>
    </w:p>
    <w:p>
      <w:pPr>
        <w:bidi w:val="0"/>
        <w:ind w:firstLine="420" w:firstLineChars="0"/>
        <w:rPr>
          <w:rFonts w:hint="eastAsia"/>
        </w:rPr>
      </w:pPr>
      <w:r>
        <w:rPr>
          <w:rFonts w:hint="eastAsia"/>
        </w:rPr>
        <w:t>然而，很多人其实是不会反驳需求合理性的，大不了就内心里吐吐槽「这么脑残的设计，亏</w:t>
      </w:r>
      <w:r>
        <w:rPr>
          <w:rFonts w:hint="eastAsia"/>
          <w:lang w:eastAsia="zh-CN"/>
        </w:rPr>
        <w:t>你</w:t>
      </w:r>
      <w:r>
        <w:rPr>
          <w:rFonts w:hint="eastAsia"/>
        </w:rPr>
        <w:t>能想出来」，也许这是和公司环境有关系，但是如果自己真的有什么好的建议，还是建议找机会提出来，毕竟咱们是测试，用户体验的质量也是质量范畴内的事。</w:t>
      </w:r>
    </w:p>
    <w:p>
      <w:pPr>
        <w:pStyle w:val="32"/>
        <w:bidi w:val="0"/>
        <w:rPr>
          <w:rFonts w:hint="eastAsia"/>
          <w:lang w:val="en-US" w:eastAsia="zh-CN"/>
        </w:rPr>
      </w:pPr>
      <w:r>
        <w:rPr>
          <w:rFonts w:hint="eastAsia"/>
          <w:lang w:val="en-US" w:eastAsia="zh-CN"/>
        </w:rPr>
        <w:t>需求评审之需求全面性</w:t>
      </w:r>
    </w:p>
    <w:p>
      <w:pPr>
        <w:bidi w:val="0"/>
        <w:rPr>
          <w:rFonts w:hint="eastAsia"/>
        </w:rPr>
      </w:pPr>
      <w:r>
        <w:rPr>
          <w:rFonts w:hint="eastAsia"/>
        </w:rPr>
        <w:t>前面说的需求合理性，需要我们站在用户的角度去考虑问题，不是所有人都能做到，这也情有可原，但是需求全面性这个确实是需求评审中必须要考虑的问题，这个不仅仅针对产品设计，也包括开发实现逻辑。</w:t>
      </w:r>
    </w:p>
    <w:p>
      <w:pPr>
        <w:numPr>
          <w:ilvl w:val="0"/>
          <w:numId w:val="7"/>
        </w:numPr>
        <w:bidi w:val="0"/>
        <w:ind w:left="840" w:leftChars="0" w:hanging="420" w:firstLineChars="0"/>
        <w:rPr>
          <w:rFonts w:hint="eastAsia"/>
          <w:i w:val="0"/>
          <w:iCs w:val="0"/>
          <w:sz w:val="18"/>
          <w:szCs w:val="18"/>
        </w:rPr>
      </w:pPr>
      <w:r>
        <w:rPr>
          <w:rFonts w:hint="eastAsia"/>
          <w:i w:val="0"/>
          <w:iCs w:val="0"/>
          <w:sz w:val="18"/>
          <w:szCs w:val="18"/>
        </w:rPr>
        <w:t>如果用户登录超时了，产品怎么展现？</w:t>
      </w:r>
    </w:p>
    <w:p>
      <w:pPr>
        <w:numPr>
          <w:ilvl w:val="0"/>
          <w:numId w:val="7"/>
        </w:numPr>
        <w:bidi w:val="0"/>
        <w:ind w:left="840" w:leftChars="0" w:hanging="420" w:firstLineChars="0"/>
        <w:rPr>
          <w:rFonts w:hint="eastAsia"/>
          <w:i w:val="0"/>
          <w:iCs w:val="0"/>
          <w:sz w:val="18"/>
          <w:szCs w:val="18"/>
        </w:rPr>
      </w:pPr>
      <w:r>
        <w:rPr>
          <w:rFonts w:hint="eastAsia"/>
          <w:i w:val="0"/>
          <w:iCs w:val="0"/>
          <w:sz w:val="18"/>
          <w:szCs w:val="18"/>
        </w:rPr>
        <w:t>如果用户输入了非规定范围内的数据，逻辑上是否做了异常处理，怎么告知用户？</w:t>
      </w:r>
    </w:p>
    <w:p>
      <w:pPr>
        <w:numPr>
          <w:ilvl w:val="0"/>
          <w:numId w:val="7"/>
        </w:numPr>
        <w:bidi w:val="0"/>
        <w:ind w:left="840" w:leftChars="0" w:hanging="420" w:firstLineChars="0"/>
        <w:rPr>
          <w:rFonts w:hint="eastAsia"/>
          <w:i w:val="0"/>
          <w:iCs w:val="0"/>
          <w:sz w:val="18"/>
          <w:szCs w:val="18"/>
        </w:rPr>
      </w:pPr>
      <w:r>
        <w:rPr>
          <w:rFonts w:hint="eastAsia"/>
          <w:i w:val="0"/>
          <w:iCs w:val="0"/>
          <w:sz w:val="18"/>
          <w:szCs w:val="18"/>
        </w:rPr>
        <w:t>如果用户长时间不关机，逻辑上是否有问题，如何处理？</w:t>
      </w:r>
    </w:p>
    <w:p>
      <w:pPr>
        <w:numPr>
          <w:ilvl w:val="0"/>
          <w:numId w:val="7"/>
        </w:numPr>
        <w:bidi w:val="0"/>
        <w:ind w:left="840" w:leftChars="0" w:hanging="420" w:firstLineChars="0"/>
        <w:rPr>
          <w:rFonts w:hint="eastAsia"/>
          <w:i w:val="0"/>
          <w:iCs w:val="0"/>
          <w:sz w:val="18"/>
          <w:szCs w:val="18"/>
        </w:rPr>
      </w:pPr>
      <w:r>
        <w:rPr>
          <w:rFonts w:hint="eastAsia"/>
          <w:i w:val="0"/>
          <w:iCs w:val="0"/>
          <w:sz w:val="18"/>
          <w:szCs w:val="18"/>
        </w:rPr>
        <w:t>如果多用户同时登录，会出现啥问题？</w:t>
      </w:r>
    </w:p>
    <w:p>
      <w:pPr>
        <w:numPr>
          <w:ilvl w:val="0"/>
          <w:numId w:val="7"/>
        </w:numPr>
        <w:bidi w:val="0"/>
        <w:ind w:left="840" w:leftChars="0" w:hanging="420" w:firstLineChars="0"/>
        <w:rPr>
          <w:rFonts w:hint="eastAsia"/>
          <w:i w:val="0"/>
          <w:iCs w:val="0"/>
          <w:sz w:val="18"/>
          <w:szCs w:val="18"/>
        </w:rPr>
      </w:pPr>
      <w:r>
        <w:rPr>
          <w:rFonts w:hint="eastAsia"/>
          <w:i w:val="0"/>
          <w:iCs w:val="0"/>
          <w:sz w:val="18"/>
          <w:szCs w:val="18"/>
        </w:rPr>
        <w:t>如果系统休眠后恢复，产品如何处理？</w:t>
      </w:r>
    </w:p>
    <w:p>
      <w:pPr>
        <w:bidi w:val="0"/>
        <w:rPr>
          <w:rFonts w:hint="eastAsia"/>
        </w:rPr>
      </w:pPr>
      <w:r>
        <w:rPr>
          <w:rFonts w:hint="eastAsia"/>
        </w:rPr>
        <w:t>针对这部分内容，大多是对于使用场景的覆盖，很多产品考虑需求时，只覆盖了常规用户的主要操作分支，而异常情况考虑的比较少，对于测试来说，异常场景的考虑正是我们的长处，所以在需求评审阶段尽可能多的和产品确认各种异常场景的处理，可以极大的避免在测试过程中出现问题后被返工的情况。</w:t>
      </w:r>
    </w:p>
    <w:p>
      <w:pPr>
        <w:pStyle w:val="30"/>
        <w:spacing w:line="360" w:lineRule="auto"/>
        <w:rPr>
          <w:rFonts w:asciiTheme="minorEastAsia" w:hAnsiTheme="minorEastAsia" w:eastAsiaTheme="minorEastAsia"/>
        </w:rPr>
      </w:pPr>
      <w:r>
        <w:rPr>
          <w:rFonts w:hint="eastAsia" w:asciiTheme="minorEastAsia" w:hAnsiTheme="minorEastAsia" w:eastAsiaTheme="minorEastAsia"/>
          <w:lang w:eastAsia="zh-CN"/>
        </w:rPr>
        <w:t>需求评审之实战演练</w:t>
      </w:r>
    </w:p>
    <w:p>
      <w:pPr>
        <w:pStyle w:val="32"/>
        <w:bidi w:val="0"/>
        <w:rPr>
          <w:rFonts w:hint="eastAsia"/>
          <w:lang w:val="en-US" w:eastAsia="zh-CN"/>
        </w:rPr>
      </w:pPr>
      <w:r>
        <w:rPr>
          <w:rFonts w:hint="eastAsia"/>
          <w:lang w:val="en-US" w:eastAsia="zh-CN"/>
        </w:rPr>
        <w:t>需求描述</w:t>
      </w:r>
    </w:p>
    <w:p>
      <w:pPr>
        <w:bidi w:val="0"/>
        <w:rPr>
          <w:rFonts w:hint="eastAsia"/>
        </w:rPr>
      </w:pPr>
      <w:r>
        <w:rPr>
          <w:rFonts w:hint="eastAsia"/>
          <w:lang w:eastAsia="zh-CN"/>
        </w:rPr>
        <w:t>如果</w:t>
      </w:r>
      <w:r>
        <w:rPr>
          <w:rFonts w:hint="eastAsia"/>
        </w:rPr>
        <w:t>产品给</w:t>
      </w:r>
      <w:r>
        <w:rPr>
          <w:rFonts w:hint="eastAsia"/>
          <w:lang w:eastAsia="zh-CN"/>
        </w:rPr>
        <w:t>出的</w:t>
      </w:r>
      <w:r>
        <w:rPr>
          <w:rFonts w:hint="eastAsia"/>
        </w:rPr>
        <w:t>需求描述是这样的：</w:t>
      </w:r>
    </w:p>
    <w:p>
      <w:pPr>
        <w:bidi w:val="0"/>
        <w:ind w:firstLine="420" w:firstLineChars="0"/>
      </w:pPr>
      <w:r>
        <w:rPr>
          <w:rFonts w:hint="eastAsia"/>
          <w:i w:val="0"/>
          <w:iCs w:val="0"/>
          <w:shd w:val="clear" w:color="FFFFFF" w:fill="D9D9D9"/>
        </w:rPr>
        <w:t>现在有一个 PC 客户端的命令行工具，这个工具可以接收三个命令行参数，其中，前两个是数字，最后一个是运算符，运算符只支持加减乘除四种，工具的功能就是把前两个数字使用运算符做下运算，然后输出运算结果。</w:t>
      </w:r>
    </w:p>
    <w:p>
      <w:pPr>
        <w:pStyle w:val="32"/>
        <w:bidi w:val="0"/>
        <w:rPr>
          <w:rFonts w:hint="eastAsia"/>
          <w:lang w:val="en-US" w:eastAsia="zh-CN"/>
        </w:rPr>
      </w:pPr>
      <w:r>
        <w:rPr>
          <w:rFonts w:hint="eastAsia"/>
          <w:lang w:val="en-US" w:eastAsia="zh-CN"/>
        </w:rPr>
        <w:t>模拟需求评审</w:t>
      </w:r>
    </w:p>
    <w:p>
      <w:pPr>
        <w:bidi w:val="0"/>
        <w:rPr>
          <w:rFonts w:hint="eastAsia"/>
        </w:rPr>
      </w:pPr>
      <w:r>
        <w:rPr>
          <w:rFonts w:hint="eastAsia"/>
        </w:rPr>
        <w:t>下面是模拟针对这个需求的需求评审。</w:t>
      </w:r>
    </w:p>
    <w:p>
      <w:pPr>
        <w:bidi w:val="0"/>
        <w:rPr>
          <w:rFonts w:hint="eastAsia"/>
        </w:rPr>
      </w:pPr>
    </w:p>
    <w:p>
      <w:pPr>
        <w:bidi w:val="0"/>
        <w:rPr>
          <w:rFonts w:hint="eastAsia" w:eastAsia="宋体"/>
          <w:b/>
          <w:bCs/>
          <w:lang w:eastAsia="zh-CN"/>
        </w:rPr>
      </w:pPr>
      <w:r>
        <w:rPr>
          <w:rFonts w:hint="eastAsia"/>
          <w:b/>
          <w:bCs/>
        </w:rPr>
        <w:t>先是需求合理性的讨论</w:t>
      </w:r>
      <w:r>
        <w:rPr>
          <w:rFonts w:hint="eastAsia"/>
          <w:b/>
          <w:bCs/>
          <w:lang w:eastAsia="zh-CN"/>
        </w:rPr>
        <w:t>：</w:t>
      </w:r>
    </w:p>
    <w:p>
      <w:pPr>
        <w:bidi w:val="0"/>
        <w:ind w:firstLine="420" w:firstLineChars="0"/>
        <w:rPr>
          <w:rFonts w:hint="eastAsia"/>
          <w:sz w:val="18"/>
          <w:szCs w:val="18"/>
        </w:rPr>
      </w:pPr>
      <w:r>
        <w:rPr>
          <w:rFonts w:hint="eastAsia"/>
          <w:sz w:val="18"/>
          <w:szCs w:val="18"/>
        </w:rPr>
        <w:t>测试：「命令行的计算器，干嘛用的，为啥不用系统自带的计算器？」</w:t>
      </w:r>
    </w:p>
    <w:p>
      <w:pPr>
        <w:bidi w:val="0"/>
        <w:ind w:firstLine="420" w:firstLineChars="0"/>
        <w:rPr>
          <w:rFonts w:hint="eastAsia"/>
          <w:sz w:val="18"/>
          <w:szCs w:val="18"/>
        </w:rPr>
      </w:pPr>
      <w:r>
        <w:rPr>
          <w:rFonts w:hint="eastAsia"/>
          <w:sz w:val="18"/>
          <w:szCs w:val="18"/>
        </w:rPr>
        <w:t>产品：「恩，目前是演示环节，先不用考虑使用者，请忽略这个问题。」</w:t>
      </w:r>
    </w:p>
    <w:p>
      <w:pPr>
        <w:bidi w:val="0"/>
        <w:ind w:firstLine="420" w:firstLineChars="0"/>
        <w:rPr>
          <w:rFonts w:hint="eastAsia"/>
          <w:sz w:val="18"/>
          <w:szCs w:val="18"/>
        </w:rPr>
      </w:pPr>
      <w:r>
        <w:rPr>
          <w:rFonts w:hint="eastAsia"/>
          <w:sz w:val="18"/>
          <w:szCs w:val="18"/>
        </w:rPr>
        <w:t>测试：「为啥是命令行工具？命令行的可控性太差，建议改成 GUI 实现。」</w:t>
      </w:r>
    </w:p>
    <w:p>
      <w:pPr>
        <w:bidi w:val="0"/>
        <w:ind w:firstLine="420" w:firstLineChars="0"/>
        <w:rPr>
          <w:rFonts w:hint="eastAsia"/>
          <w:sz w:val="18"/>
          <w:szCs w:val="18"/>
        </w:rPr>
      </w:pPr>
      <w:r>
        <w:rPr>
          <w:rFonts w:hint="eastAsia"/>
          <w:sz w:val="18"/>
          <w:szCs w:val="18"/>
        </w:rPr>
        <w:t>产品：「本次针对的是特定的 Geek 群体，习惯于命令行操作，而且市面上已经有很多 GUI 的实现工具了。」</w:t>
      </w:r>
    </w:p>
    <w:p>
      <w:pPr>
        <w:bidi w:val="0"/>
        <w:ind w:firstLine="420" w:firstLineChars="0"/>
        <w:rPr>
          <w:rFonts w:hint="eastAsia"/>
          <w:sz w:val="18"/>
          <w:szCs w:val="18"/>
        </w:rPr>
      </w:pPr>
      <w:r>
        <w:rPr>
          <w:rFonts w:hint="eastAsia"/>
          <w:sz w:val="18"/>
          <w:szCs w:val="18"/>
        </w:rPr>
        <w:t>测试：「前面两个是数字，最后是运算符，不太符合操作习惯，建议把运算符放中间。」</w:t>
      </w:r>
    </w:p>
    <w:p>
      <w:pPr>
        <w:bidi w:val="0"/>
        <w:ind w:firstLine="420" w:firstLineChars="0"/>
        <w:rPr>
          <w:rFonts w:hint="default" w:eastAsia="宋体"/>
          <w:sz w:val="18"/>
          <w:szCs w:val="18"/>
          <w:lang w:val="en-US" w:eastAsia="zh-CN"/>
        </w:rPr>
      </w:pPr>
      <w:r>
        <w:rPr>
          <w:rFonts w:hint="eastAsia"/>
          <w:sz w:val="18"/>
          <w:szCs w:val="18"/>
        </w:rPr>
        <w:t>产品：「恩，这个我们回去考虑下。」</w:t>
      </w:r>
    </w:p>
    <w:p>
      <w:pPr>
        <w:bidi w:val="0"/>
        <w:ind w:firstLine="420" w:firstLineChars="0"/>
        <w:rPr>
          <w:rFonts w:hint="eastAsia"/>
          <w:sz w:val="18"/>
          <w:szCs w:val="18"/>
        </w:rPr>
      </w:pPr>
      <w:r>
        <w:rPr>
          <w:rFonts w:hint="eastAsia"/>
          <w:sz w:val="18"/>
          <w:szCs w:val="18"/>
        </w:rPr>
        <w:t>测试：「确定只需要支持加减乘除么？是不是功能太弱了？」</w:t>
      </w:r>
    </w:p>
    <w:p>
      <w:pPr>
        <w:bidi w:val="0"/>
        <w:ind w:firstLine="420" w:firstLineChars="0"/>
        <w:rPr>
          <w:rFonts w:hint="eastAsia"/>
          <w:sz w:val="18"/>
          <w:szCs w:val="18"/>
        </w:rPr>
      </w:pPr>
      <w:r>
        <w:rPr>
          <w:rFonts w:hint="eastAsia"/>
          <w:sz w:val="18"/>
          <w:szCs w:val="18"/>
        </w:rPr>
        <w:t>产品：「这是第一版迭代，后面会根据用户需求再酌情扩展，所以这地方开发记得别写死了。」</w:t>
      </w:r>
    </w:p>
    <w:p>
      <w:pPr>
        <w:bidi w:val="0"/>
        <w:rPr>
          <w:rFonts w:hint="eastAsia"/>
        </w:rPr>
      </w:pPr>
      <w:r>
        <w:rPr>
          <w:rFonts w:hint="eastAsia"/>
        </w:rPr>
        <w:t>只是做了下简单的需求合理性讨论，就变更了一次需求</w:t>
      </w:r>
      <w:r>
        <w:rPr>
          <w:rFonts w:hint="eastAsia"/>
          <w:lang w:val="en-US" w:eastAsia="zh-CN"/>
        </w:rPr>
        <w:t>-</w:t>
      </w:r>
      <w:r>
        <w:rPr>
          <w:rFonts w:hint="eastAsia"/>
          <w:color w:val="auto"/>
          <w:lang w:val="en-US" w:eastAsia="zh-CN"/>
        </w:rPr>
        <w:t>--</w:t>
      </w:r>
      <w:r>
        <w:rPr>
          <w:rFonts w:hint="eastAsia"/>
          <w:color w:val="FF0000"/>
        </w:rPr>
        <w:t>参数位置的问题</w:t>
      </w:r>
      <w:r>
        <w:rPr>
          <w:rFonts w:hint="eastAsia"/>
        </w:rPr>
        <w:t>，同时让开发在功能实现时提前考虑了可扩展性，这些问题如果是在测试阶段提出来，大部分的可能是先不动了，不然又得改代码，如果真的改，开发和测试的工作量都会相应增加，如果不改就会增加下次迭代时候的工作量，总之，早提出需求合理性讨论，有百利而无一害。</w:t>
      </w:r>
    </w:p>
    <w:p>
      <w:pPr>
        <w:bidi w:val="0"/>
        <w:rPr>
          <w:rFonts w:hint="eastAsia"/>
        </w:rPr>
      </w:pPr>
    </w:p>
    <w:p>
      <w:pPr>
        <w:bidi w:val="0"/>
        <w:rPr>
          <w:rFonts w:hint="eastAsia" w:eastAsia="宋体"/>
          <w:b/>
          <w:bCs/>
          <w:lang w:eastAsia="zh-CN"/>
        </w:rPr>
      </w:pPr>
      <w:r>
        <w:rPr>
          <w:rFonts w:hint="eastAsia"/>
          <w:b/>
          <w:bCs/>
        </w:rPr>
        <w:t>接着是需求全面性的讨论</w:t>
      </w:r>
      <w:r>
        <w:rPr>
          <w:rFonts w:hint="eastAsia"/>
          <w:b/>
          <w:bCs/>
          <w:lang w:eastAsia="zh-CN"/>
        </w:rPr>
        <w:t>：</w:t>
      </w:r>
    </w:p>
    <w:p>
      <w:pPr>
        <w:bidi w:val="0"/>
        <w:ind w:firstLine="420" w:firstLineChars="0"/>
        <w:rPr>
          <w:rFonts w:hint="eastAsia"/>
          <w:sz w:val="18"/>
          <w:szCs w:val="18"/>
        </w:rPr>
      </w:pPr>
      <w:r>
        <w:rPr>
          <w:rFonts w:hint="eastAsia"/>
          <w:sz w:val="18"/>
          <w:szCs w:val="18"/>
        </w:rPr>
        <w:t>测试：「最大支持的运算数是多少？」</w:t>
      </w:r>
    </w:p>
    <w:p>
      <w:pPr>
        <w:bidi w:val="0"/>
        <w:ind w:firstLine="420" w:firstLineChars="0"/>
        <w:rPr>
          <w:rFonts w:hint="eastAsia"/>
          <w:sz w:val="18"/>
          <w:szCs w:val="18"/>
        </w:rPr>
      </w:pPr>
      <w:r>
        <w:rPr>
          <w:rFonts w:hint="eastAsia"/>
          <w:sz w:val="18"/>
          <w:szCs w:val="18"/>
        </w:rPr>
        <w:t>产品：「浮点型的最大值就行。」（懂技术的产品都是好产品。）</w:t>
      </w:r>
    </w:p>
    <w:p>
      <w:pPr>
        <w:bidi w:val="0"/>
        <w:ind w:firstLine="420" w:firstLineChars="0"/>
        <w:rPr>
          <w:rFonts w:hint="eastAsia"/>
          <w:sz w:val="18"/>
          <w:szCs w:val="18"/>
        </w:rPr>
      </w:pPr>
      <w:r>
        <w:rPr>
          <w:rFonts w:hint="eastAsia"/>
          <w:sz w:val="18"/>
          <w:szCs w:val="18"/>
        </w:rPr>
        <w:t>测试：「工具是每次运行后只做一次运算，还是一次运算结束可以继续接收新的参数输入？」</w:t>
      </w:r>
    </w:p>
    <w:p>
      <w:pPr>
        <w:bidi w:val="0"/>
        <w:ind w:firstLine="420" w:firstLineChars="0"/>
        <w:rPr>
          <w:rFonts w:hint="eastAsia"/>
          <w:sz w:val="18"/>
          <w:szCs w:val="18"/>
        </w:rPr>
      </w:pPr>
      <w:r>
        <w:rPr>
          <w:rFonts w:hint="eastAsia"/>
          <w:sz w:val="18"/>
          <w:szCs w:val="18"/>
        </w:rPr>
        <w:t>产品：「第一版不做太复杂，每次都需要重新执行，只接收直接执行时候的参数传入。」</w:t>
      </w:r>
    </w:p>
    <w:p>
      <w:pPr>
        <w:bidi w:val="0"/>
        <w:ind w:firstLine="420" w:firstLineChars="0"/>
        <w:rPr>
          <w:rFonts w:hint="eastAsia"/>
          <w:sz w:val="18"/>
          <w:szCs w:val="18"/>
        </w:rPr>
      </w:pPr>
      <w:r>
        <w:rPr>
          <w:rFonts w:hint="eastAsia"/>
          <w:sz w:val="18"/>
          <w:szCs w:val="18"/>
        </w:rPr>
        <w:t>测试：「三个参数之间用什么分隔？」</w:t>
      </w:r>
    </w:p>
    <w:p>
      <w:pPr>
        <w:bidi w:val="0"/>
        <w:ind w:firstLine="420" w:firstLineChars="0"/>
        <w:rPr>
          <w:rFonts w:hint="eastAsia"/>
          <w:sz w:val="18"/>
          <w:szCs w:val="18"/>
        </w:rPr>
      </w:pPr>
      <w:r>
        <w:rPr>
          <w:rFonts w:hint="eastAsia"/>
          <w:sz w:val="18"/>
          <w:szCs w:val="18"/>
        </w:rPr>
        <w:t>产品：「空格或逗号，两个都支持。」</w:t>
      </w:r>
    </w:p>
    <w:p>
      <w:pPr>
        <w:bidi w:val="0"/>
        <w:ind w:firstLine="420" w:firstLineChars="0"/>
        <w:rPr>
          <w:rFonts w:hint="eastAsia"/>
          <w:sz w:val="18"/>
          <w:szCs w:val="18"/>
        </w:rPr>
      </w:pPr>
      <w:r>
        <w:rPr>
          <w:rFonts w:hint="eastAsia"/>
          <w:sz w:val="18"/>
          <w:szCs w:val="18"/>
        </w:rPr>
        <w:t>测试：「这个得有个说明吧，不然用户会傻傻分不清。」</w:t>
      </w:r>
    </w:p>
    <w:p>
      <w:pPr>
        <w:bidi w:val="0"/>
        <w:ind w:firstLine="420" w:firstLineChars="0"/>
        <w:rPr>
          <w:rFonts w:hint="eastAsia"/>
          <w:sz w:val="18"/>
          <w:szCs w:val="18"/>
        </w:rPr>
      </w:pPr>
      <w:r>
        <w:rPr>
          <w:rFonts w:hint="eastAsia"/>
          <w:sz w:val="18"/>
          <w:szCs w:val="18"/>
        </w:rPr>
        <w:t>产品：「对，如果参数格式错误输出一个使用说明的提示。」</w:t>
      </w:r>
    </w:p>
    <w:p>
      <w:pPr>
        <w:bidi w:val="0"/>
        <w:ind w:firstLine="420" w:firstLineChars="0"/>
        <w:rPr>
          <w:rFonts w:hint="eastAsia"/>
          <w:sz w:val="18"/>
          <w:szCs w:val="18"/>
        </w:rPr>
      </w:pPr>
      <w:r>
        <w:rPr>
          <w:rFonts w:hint="eastAsia"/>
          <w:sz w:val="18"/>
          <w:szCs w:val="18"/>
        </w:rPr>
        <w:t>测试：「如果缺少参数提示什么错误信息呢？」</w:t>
      </w:r>
    </w:p>
    <w:p>
      <w:pPr>
        <w:bidi w:val="0"/>
        <w:ind w:firstLine="420" w:firstLineChars="0"/>
        <w:rPr>
          <w:rFonts w:hint="eastAsia"/>
          <w:sz w:val="18"/>
          <w:szCs w:val="18"/>
        </w:rPr>
      </w:pPr>
      <w:r>
        <w:rPr>
          <w:rFonts w:hint="eastAsia"/>
          <w:sz w:val="18"/>
          <w:szCs w:val="18"/>
        </w:rPr>
        <w:t>产品：「提示说，你输入的参数个数不正确，请按照 [运算数 运算符 运算数] 的格式输入。」</w:t>
      </w:r>
    </w:p>
    <w:p>
      <w:pPr>
        <w:bidi w:val="0"/>
        <w:ind w:firstLine="420" w:firstLineChars="0"/>
        <w:rPr>
          <w:rFonts w:hint="eastAsia"/>
          <w:sz w:val="18"/>
          <w:szCs w:val="18"/>
        </w:rPr>
      </w:pPr>
      <w:r>
        <w:rPr>
          <w:rFonts w:hint="eastAsia"/>
          <w:sz w:val="18"/>
          <w:szCs w:val="18"/>
        </w:rPr>
        <w:t>测试：「如果参数类型错误提示什么错误信息呢？」</w:t>
      </w:r>
    </w:p>
    <w:p>
      <w:pPr>
        <w:bidi w:val="0"/>
        <w:ind w:firstLine="420" w:firstLineChars="0"/>
        <w:rPr>
          <w:rFonts w:hint="eastAsia"/>
          <w:sz w:val="18"/>
          <w:szCs w:val="18"/>
        </w:rPr>
      </w:pPr>
      <w:r>
        <w:rPr>
          <w:rFonts w:hint="eastAsia"/>
          <w:sz w:val="18"/>
          <w:szCs w:val="18"/>
        </w:rPr>
        <w:t>产品：「提示说，你输入的参数类型不支持，请重新输入。」</w:t>
      </w:r>
    </w:p>
    <w:p>
      <w:pPr>
        <w:bidi w:val="0"/>
        <w:ind w:firstLine="420" w:firstLineChars="0"/>
        <w:rPr>
          <w:rFonts w:hint="eastAsia"/>
          <w:sz w:val="18"/>
          <w:szCs w:val="18"/>
        </w:rPr>
      </w:pPr>
      <w:r>
        <w:rPr>
          <w:rFonts w:hint="eastAsia"/>
          <w:sz w:val="18"/>
          <w:szCs w:val="18"/>
        </w:rPr>
        <w:t>测试：「这个提示不明确吧？参数类型不支持，那具体支持哪些类型呢？用户还是会懵逼呀。」</w:t>
      </w:r>
    </w:p>
    <w:p>
      <w:pPr>
        <w:bidi w:val="0"/>
        <w:ind w:firstLine="420" w:firstLineChars="0"/>
        <w:rPr>
          <w:rFonts w:hint="eastAsia"/>
          <w:sz w:val="18"/>
          <w:szCs w:val="18"/>
        </w:rPr>
      </w:pPr>
      <w:r>
        <w:rPr>
          <w:rFonts w:hint="eastAsia"/>
          <w:sz w:val="18"/>
          <w:szCs w:val="18"/>
        </w:rPr>
        <w:t>产品：「那改一下，你输入的参数类型不正确，运算数只支持浮点型，运算符中只支持+-*/，分隔符支持空格和的逗号。」</w:t>
      </w:r>
    </w:p>
    <w:p>
      <w:pPr>
        <w:bidi w:val="0"/>
        <w:ind w:firstLine="420" w:firstLineChars="0"/>
        <w:rPr>
          <w:rFonts w:hint="eastAsia"/>
          <w:sz w:val="18"/>
          <w:szCs w:val="18"/>
        </w:rPr>
      </w:pPr>
      <w:r>
        <w:rPr>
          <w:rFonts w:hint="eastAsia"/>
          <w:sz w:val="18"/>
          <w:szCs w:val="18"/>
        </w:rPr>
        <w:t>测试：「如果除数为零，提示什么错误信息呢？」</w:t>
      </w:r>
    </w:p>
    <w:p>
      <w:pPr>
        <w:bidi w:val="0"/>
        <w:ind w:firstLine="420" w:firstLineChars="0"/>
        <w:rPr>
          <w:rFonts w:hint="eastAsia"/>
          <w:sz w:val="18"/>
          <w:szCs w:val="18"/>
        </w:rPr>
      </w:pPr>
      <w:r>
        <w:rPr>
          <w:rFonts w:hint="eastAsia"/>
          <w:sz w:val="18"/>
          <w:szCs w:val="18"/>
        </w:rPr>
        <w:t>产品：「提示说，你输入的除数为零，请重新输入。」</w:t>
      </w:r>
    </w:p>
    <w:p>
      <w:pPr>
        <w:bidi w:val="0"/>
        <w:ind w:firstLine="420" w:firstLineChars="0"/>
        <w:rPr>
          <w:rFonts w:hint="eastAsia"/>
          <w:sz w:val="18"/>
          <w:szCs w:val="18"/>
        </w:rPr>
      </w:pPr>
    </w:p>
    <w:p>
      <w:pPr>
        <w:bidi w:val="0"/>
        <w:ind w:firstLine="420" w:firstLineChars="0"/>
        <w:rPr>
          <w:rFonts w:hint="eastAsia"/>
          <w:sz w:val="18"/>
          <w:szCs w:val="18"/>
        </w:rPr>
      </w:pPr>
      <w:r>
        <w:rPr>
          <w:rFonts w:hint="eastAsia"/>
          <w:sz w:val="18"/>
          <w:szCs w:val="18"/>
        </w:rPr>
        <w:t>除了一个主分支的问题，其他的都属于旁支，旁支是对主分支的补充和完善，也是大家最容易忽视的地方，也是用户环境最容易出现问题的地方。</w:t>
      </w:r>
    </w:p>
    <w:p>
      <w:pPr>
        <w:bidi w:val="0"/>
        <w:ind w:firstLine="420" w:firstLineChars="0"/>
        <w:rPr>
          <w:rFonts w:hint="eastAsia"/>
          <w:sz w:val="18"/>
          <w:szCs w:val="18"/>
        </w:rPr>
      </w:pPr>
      <w:r>
        <w:rPr>
          <w:rFonts w:hint="eastAsia"/>
          <w:sz w:val="18"/>
          <w:szCs w:val="18"/>
        </w:rPr>
        <w:t>这么简单一个 if 语句就可以搞定的需求，竟然可以提出 12 个有效问题，如果这些是在测试过程中提出，考虑下每个问题从提出到产品确认，然后开发修复，然后测试验证，这过程的损耗有多大，而如果是在需求评审阶段提出的话，开发就可以完全按照既定的需求，提前考虑各种场景的处理，极大的减少了需求变化造成的沟通和返工成本。</w:t>
      </w:r>
    </w:p>
    <w:p>
      <w:pPr>
        <w:bidi w:val="0"/>
        <w:ind w:firstLine="420" w:firstLineChars="0"/>
        <w:rPr>
          <w:rFonts w:hint="eastAsia"/>
          <w:sz w:val="18"/>
          <w:szCs w:val="18"/>
        </w:rPr>
      </w:pPr>
      <w:r>
        <w:rPr>
          <w:rFonts w:hint="eastAsia"/>
          <w:sz w:val="18"/>
          <w:szCs w:val="18"/>
          <w:lang w:eastAsia="zh-CN"/>
        </w:rPr>
        <w:t>以上</w:t>
      </w:r>
      <w:r>
        <w:rPr>
          <w:rFonts w:hint="eastAsia"/>
          <w:sz w:val="18"/>
          <w:szCs w:val="18"/>
        </w:rPr>
        <w:t>是从一个简单的需求着手，说说关于需求评审的两个关注点，可以想象一下，如果是比较大的需求，测试要提出的问题会很多，那么就需要考虑一些策略的问题了，比如分批次进行评审，每一次评审确定下合理的颗粒度，方便大家聚焦，但是不管怎么说，测试参与需求评审的作用是很大的。</w:t>
      </w:r>
    </w:p>
    <w:p>
      <w:pPr>
        <w:pStyle w:val="30"/>
        <w:spacing w:line="360" w:lineRule="auto"/>
        <w:rPr>
          <w:rFonts w:asciiTheme="minorEastAsia" w:hAnsiTheme="minorEastAsia" w:eastAsiaTheme="minorEastAsia"/>
        </w:rPr>
      </w:pPr>
      <w:r>
        <w:rPr>
          <w:rFonts w:hint="eastAsia" w:asciiTheme="minorEastAsia" w:hAnsiTheme="minorEastAsia" w:eastAsiaTheme="minorEastAsia"/>
          <w:lang w:eastAsia="zh-CN"/>
        </w:rPr>
        <w:t>需求评审之隐性需求</w:t>
      </w:r>
    </w:p>
    <w:p>
      <w:pPr>
        <w:bidi w:val="0"/>
        <w:ind w:firstLine="420" w:firstLineChars="0"/>
        <w:rPr>
          <w:rFonts w:hint="eastAsia"/>
        </w:rPr>
      </w:pPr>
      <w:r>
        <w:rPr>
          <w:rFonts w:hint="eastAsia"/>
        </w:rPr>
        <w:t>前面主要是对需求评审阶段要做的事情做了大概的说明，接下来，主要说</w:t>
      </w:r>
      <w:r>
        <w:rPr>
          <w:rFonts w:hint="eastAsia"/>
          <w:lang w:eastAsia="zh-CN"/>
        </w:rPr>
        <w:t>一</w:t>
      </w:r>
      <w:r>
        <w:rPr>
          <w:rFonts w:hint="eastAsia"/>
        </w:rPr>
        <w:t>说需求评审过程中对隐形需求挖掘的重要性。</w:t>
      </w:r>
    </w:p>
    <w:p>
      <w:pPr>
        <w:pStyle w:val="32"/>
        <w:bidi w:val="0"/>
        <w:rPr>
          <w:rFonts w:hint="eastAsia"/>
          <w:lang w:val="en-US" w:eastAsia="zh-CN"/>
        </w:rPr>
      </w:pPr>
      <w:r>
        <w:rPr>
          <w:rFonts w:hint="eastAsia"/>
          <w:lang w:val="en-US" w:eastAsia="zh-CN"/>
        </w:rPr>
        <w:t>关于原始需求的例</w:t>
      </w:r>
      <w:bookmarkStart w:id="0" w:name="_GoBack"/>
      <w:bookmarkEnd w:id="0"/>
      <w:r>
        <w:rPr>
          <w:rFonts w:hint="eastAsia"/>
          <w:lang w:val="en-US" w:eastAsia="zh-CN"/>
        </w:rPr>
        <w:t>子</w:t>
      </w:r>
    </w:p>
    <w:p>
      <w:pPr>
        <w:bidi w:val="0"/>
        <w:rPr>
          <w:rFonts w:hint="eastAsia"/>
        </w:rPr>
      </w:pPr>
      <w:r>
        <w:rPr>
          <w:rFonts w:hint="eastAsia"/>
        </w:rPr>
        <w:t>我们先来看一个例子：</w:t>
      </w:r>
    </w:p>
    <w:p>
      <w:pPr>
        <w:bidi w:val="0"/>
        <w:ind w:firstLine="420" w:firstLineChars="0"/>
        <w:rPr>
          <w:rFonts w:hint="eastAsia"/>
          <w:sz w:val="18"/>
          <w:szCs w:val="18"/>
        </w:rPr>
      </w:pPr>
      <w:r>
        <w:rPr>
          <w:rFonts w:hint="eastAsia"/>
          <w:sz w:val="18"/>
          <w:szCs w:val="18"/>
          <w:lang w:eastAsia="zh-CN"/>
        </w:rPr>
        <w:t>女儿：</w:t>
      </w:r>
      <w:r>
        <w:rPr>
          <w:rFonts w:hint="eastAsia"/>
          <w:sz w:val="18"/>
          <w:szCs w:val="18"/>
        </w:rPr>
        <w:t>「爸爸，我想吃面条。」</w:t>
      </w:r>
    </w:p>
    <w:p>
      <w:pPr>
        <w:bidi w:val="0"/>
        <w:ind w:firstLine="420" w:firstLineChars="0"/>
        <w:rPr>
          <w:rFonts w:hint="eastAsia"/>
          <w:sz w:val="18"/>
          <w:szCs w:val="18"/>
        </w:rPr>
      </w:pPr>
      <w:r>
        <w:rPr>
          <w:rFonts w:hint="eastAsia"/>
          <w:sz w:val="18"/>
          <w:szCs w:val="18"/>
          <w:lang w:eastAsia="zh-CN"/>
        </w:rPr>
        <w:t>父亲：</w:t>
      </w:r>
      <w:r>
        <w:rPr>
          <w:rFonts w:hint="eastAsia"/>
          <w:sz w:val="18"/>
          <w:szCs w:val="18"/>
        </w:rPr>
        <w:t>「现在太晚了，饭店已经关门了，明天我带你去吃好不好？」</w:t>
      </w:r>
    </w:p>
    <w:p>
      <w:pPr>
        <w:bidi w:val="0"/>
        <w:ind w:firstLine="420" w:firstLineChars="0"/>
        <w:rPr>
          <w:rFonts w:hint="eastAsia"/>
          <w:sz w:val="18"/>
          <w:szCs w:val="18"/>
        </w:rPr>
      </w:pPr>
      <w:r>
        <w:rPr>
          <w:rFonts w:hint="eastAsia"/>
          <w:sz w:val="18"/>
          <w:szCs w:val="18"/>
          <w:lang w:eastAsia="zh-CN"/>
        </w:rPr>
        <w:t>女儿：</w:t>
      </w:r>
      <w:r>
        <w:rPr>
          <w:rFonts w:hint="eastAsia"/>
          <w:sz w:val="18"/>
          <w:szCs w:val="18"/>
        </w:rPr>
        <w:t>「不好不好，我就要吃面条。」</w:t>
      </w:r>
    </w:p>
    <w:p>
      <w:pPr>
        <w:bidi w:val="0"/>
        <w:ind w:firstLine="420" w:firstLineChars="0"/>
        <w:rPr>
          <w:rFonts w:hint="eastAsia"/>
          <w:sz w:val="18"/>
          <w:szCs w:val="18"/>
        </w:rPr>
      </w:pPr>
      <w:r>
        <w:rPr>
          <w:rFonts w:hint="eastAsia"/>
          <w:sz w:val="18"/>
          <w:szCs w:val="18"/>
          <w:lang w:eastAsia="zh-CN"/>
        </w:rPr>
        <w:t>父亲：</w:t>
      </w:r>
      <w:r>
        <w:rPr>
          <w:rFonts w:hint="eastAsia"/>
          <w:sz w:val="18"/>
          <w:szCs w:val="18"/>
        </w:rPr>
        <w:t>「你这孩子，这都 11 点了，哪还有面条？快给我睡觉去。」</w:t>
      </w:r>
    </w:p>
    <w:p>
      <w:pPr>
        <w:bidi w:val="0"/>
        <w:ind w:firstLine="420" w:firstLineChars="0"/>
        <w:rPr>
          <w:rFonts w:hint="eastAsia"/>
          <w:sz w:val="18"/>
          <w:szCs w:val="18"/>
        </w:rPr>
      </w:pPr>
      <w:r>
        <w:rPr>
          <w:rFonts w:hint="eastAsia"/>
          <w:sz w:val="18"/>
          <w:szCs w:val="18"/>
          <w:lang w:eastAsia="zh-CN"/>
        </w:rPr>
        <w:t>女儿：</w:t>
      </w:r>
      <w:r>
        <w:rPr>
          <w:rFonts w:hint="eastAsia"/>
          <w:sz w:val="18"/>
          <w:szCs w:val="18"/>
        </w:rPr>
        <w:t>「哇……」</w:t>
      </w:r>
    </w:p>
    <w:p>
      <w:pPr>
        <w:bidi w:val="0"/>
        <w:rPr>
          <w:rFonts w:hint="eastAsia"/>
        </w:rPr>
      </w:pPr>
      <w:r>
        <w:rPr>
          <w:rFonts w:hint="eastAsia"/>
        </w:rPr>
        <w:t>脑补下宝宝大哭的画面。</w:t>
      </w:r>
    </w:p>
    <w:p>
      <w:pPr>
        <w:bidi w:val="0"/>
        <w:rPr>
          <w:rFonts w:hint="eastAsia"/>
        </w:rPr>
      </w:pPr>
    </w:p>
    <w:p>
      <w:pPr>
        <w:bidi w:val="0"/>
        <w:rPr>
          <w:rFonts w:hint="eastAsia"/>
        </w:rPr>
      </w:pPr>
      <w:r>
        <w:rPr>
          <w:rFonts w:hint="eastAsia"/>
        </w:rPr>
        <w:t>来，我们现在换一个爸爸来对话：</w:t>
      </w:r>
    </w:p>
    <w:p>
      <w:pPr>
        <w:bidi w:val="0"/>
        <w:ind w:firstLine="420" w:firstLineChars="0"/>
        <w:rPr>
          <w:rFonts w:hint="eastAsia"/>
        </w:rPr>
      </w:pPr>
      <w:r>
        <w:rPr>
          <w:rFonts w:hint="eastAsia"/>
          <w:sz w:val="18"/>
          <w:szCs w:val="18"/>
          <w:lang w:eastAsia="zh-CN"/>
        </w:rPr>
        <w:t>女儿：</w:t>
      </w:r>
      <w:r>
        <w:rPr>
          <w:rFonts w:hint="eastAsia"/>
        </w:rPr>
        <w:t>「爸爸，我想吃面条。」</w:t>
      </w:r>
    </w:p>
    <w:p>
      <w:pPr>
        <w:bidi w:val="0"/>
        <w:ind w:firstLine="420" w:firstLineChars="0"/>
        <w:rPr>
          <w:rFonts w:hint="eastAsia"/>
        </w:rPr>
      </w:pPr>
      <w:r>
        <w:rPr>
          <w:rFonts w:hint="eastAsia"/>
          <w:sz w:val="18"/>
          <w:szCs w:val="18"/>
          <w:lang w:eastAsia="zh-CN"/>
        </w:rPr>
        <w:t>父亲：</w:t>
      </w:r>
      <w:r>
        <w:rPr>
          <w:rFonts w:hint="eastAsia"/>
        </w:rPr>
        <w:t>「今天太晚了，饭店已经关门了，明天我带你去吃好不好？」</w:t>
      </w:r>
    </w:p>
    <w:p>
      <w:pPr>
        <w:bidi w:val="0"/>
        <w:ind w:firstLine="420" w:firstLineChars="0"/>
        <w:rPr>
          <w:rFonts w:hint="eastAsia"/>
        </w:rPr>
      </w:pPr>
      <w:r>
        <w:rPr>
          <w:rFonts w:hint="eastAsia"/>
          <w:sz w:val="18"/>
          <w:szCs w:val="18"/>
          <w:lang w:eastAsia="zh-CN"/>
        </w:rPr>
        <w:t>女儿：</w:t>
      </w:r>
      <w:r>
        <w:rPr>
          <w:rFonts w:hint="eastAsia"/>
        </w:rPr>
        <w:t>「不好不好，我就要吃面条。」</w:t>
      </w:r>
    </w:p>
    <w:p>
      <w:pPr>
        <w:bidi w:val="0"/>
        <w:ind w:firstLine="420" w:firstLineChars="0"/>
        <w:rPr>
          <w:rFonts w:hint="eastAsia"/>
        </w:rPr>
      </w:pPr>
      <w:r>
        <w:rPr>
          <w:rFonts w:hint="eastAsia"/>
          <w:sz w:val="18"/>
          <w:szCs w:val="18"/>
          <w:lang w:eastAsia="zh-CN"/>
        </w:rPr>
        <w:t>父亲：</w:t>
      </w:r>
      <w:r>
        <w:rPr>
          <w:rFonts w:hint="eastAsia"/>
        </w:rPr>
        <w:t>「闺女是不是肚子饿了？我给你拿你最爱吃的面包好不好？」</w:t>
      </w:r>
    </w:p>
    <w:p>
      <w:pPr>
        <w:bidi w:val="0"/>
        <w:ind w:firstLine="420" w:firstLineChars="0"/>
        <w:rPr>
          <w:rFonts w:hint="eastAsia"/>
        </w:rPr>
      </w:pPr>
      <w:r>
        <w:rPr>
          <w:rFonts w:hint="eastAsia"/>
          <w:sz w:val="18"/>
          <w:szCs w:val="18"/>
          <w:lang w:eastAsia="zh-CN"/>
        </w:rPr>
        <w:t>女儿：</w:t>
      </w:r>
      <w:r>
        <w:rPr>
          <w:rFonts w:hint="eastAsia"/>
        </w:rPr>
        <w:t>「好呀好呀。」</w:t>
      </w:r>
    </w:p>
    <w:p>
      <w:pPr>
        <w:bidi w:val="0"/>
      </w:pPr>
    </w:p>
    <w:p>
      <w:pPr>
        <w:bidi w:val="0"/>
        <w:rPr>
          <w:rFonts w:hint="eastAsia"/>
        </w:rPr>
      </w:pPr>
      <w:r>
        <w:rPr>
          <w:rFonts w:hint="eastAsia"/>
        </w:rPr>
        <w:t>虽然只是一句话的差别，但是得到的结果却是天壤之别。</w:t>
      </w:r>
    </w:p>
    <w:p>
      <w:pPr>
        <w:bidi w:val="0"/>
        <w:rPr>
          <w:rFonts w:hint="eastAsia"/>
        </w:rPr>
      </w:pPr>
      <w:r>
        <w:rPr>
          <w:rFonts w:hint="eastAsia"/>
        </w:rPr>
        <w:t>上面例子中这句话如果按我们测试的行话说，就是发现了用户的隐性真实需求。</w:t>
      </w:r>
    </w:p>
    <w:p>
      <w:pPr>
        <w:bidi w:val="0"/>
        <w:rPr>
          <w:rFonts w:hint="eastAsia"/>
        </w:rPr>
      </w:pPr>
      <w:r>
        <w:rPr>
          <w:rFonts w:hint="eastAsia"/>
        </w:rPr>
        <w:t>女</w:t>
      </w:r>
      <w:r>
        <w:rPr>
          <w:rFonts w:hint="eastAsia"/>
          <w:lang w:eastAsia="zh-CN"/>
        </w:rPr>
        <w:t>儿</w:t>
      </w:r>
      <w:r>
        <w:rPr>
          <w:rFonts w:hint="eastAsia"/>
        </w:rPr>
        <w:t>是想吃面条，但是因为饿才想吃，而不是单纯的想吃，那么只要解决饿的问题就好了，她爱吃面</w:t>
      </w:r>
      <w:r>
        <w:rPr>
          <w:rFonts w:hint="eastAsia"/>
          <w:lang w:eastAsia="zh-CN"/>
        </w:rPr>
        <w:t>条，</w:t>
      </w:r>
      <w:r>
        <w:rPr>
          <w:rFonts w:hint="eastAsia"/>
        </w:rPr>
        <w:t>同样也爱吃面包，所以就可以通过面包来解决她饿的问题了。</w:t>
      </w:r>
    </w:p>
    <w:p>
      <w:pPr>
        <w:bidi w:val="0"/>
        <w:rPr>
          <w:rFonts w:hint="eastAsia"/>
        </w:rPr>
      </w:pPr>
      <w:r>
        <w:rPr>
          <w:rFonts w:hint="eastAsia"/>
        </w:rPr>
        <w:t>道理看起来很简单，但如果想不到这个点，就解决不了问题，还有可能造成负面影响。</w:t>
      </w:r>
    </w:p>
    <w:p>
      <w:pPr>
        <w:bidi w:val="0"/>
        <w:rPr>
          <w:rFonts w:hint="eastAsia"/>
        </w:rPr>
      </w:pPr>
      <w:r>
        <w:rPr>
          <w:rFonts w:hint="eastAsia"/>
        </w:rPr>
        <w:t>这里想说的是，隐性需求，就是真实的原始需求。</w:t>
      </w:r>
    </w:p>
    <w:p>
      <w:pPr>
        <w:pStyle w:val="32"/>
        <w:bidi w:val="0"/>
        <w:rPr>
          <w:rFonts w:hint="eastAsia"/>
          <w:lang w:val="en-US" w:eastAsia="zh-CN"/>
        </w:rPr>
      </w:pPr>
      <w:r>
        <w:rPr>
          <w:rFonts w:hint="eastAsia"/>
          <w:lang w:val="en-US" w:eastAsia="zh-CN"/>
        </w:rPr>
        <w:t>关于习惯性思维</w:t>
      </w:r>
    </w:p>
    <w:p>
      <w:pPr>
        <w:bidi w:val="0"/>
        <w:rPr>
          <w:rFonts w:hint="eastAsia"/>
        </w:rPr>
      </w:pPr>
      <w:r>
        <w:rPr>
          <w:rFonts w:hint="eastAsia"/>
        </w:rPr>
        <w:t>我们继续拿之前那个简易计算器的需求作为第二个例子，重新描述下需求：</w:t>
      </w:r>
    </w:p>
    <w:p>
      <w:pPr>
        <w:bidi w:val="0"/>
        <w:rPr>
          <w:rFonts w:hint="eastAsia"/>
          <w:sz w:val="18"/>
          <w:szCs w:val="18"/>
          <w:shd w:val="clear" w:color="FFFFFF" w:fill="D9D9D9"/>
        </w:rPr>
      </w:pPr>
      <w:r>
        <w:rPr>
          <w:rFonts w:hint="eastAsia"/>
          <w:sz w:val="18"/>
          <w:szCs w:val="18"/>
          <w:shd w:val="clear" w:color="FFFFFF" w:fill="D9D9D9"/>
        </w:rPr>
        <w:t>现在有一个 PC 客户端的命令行工具，这个工具可以接收三个命令行参数，其中，前两个是数字，最后一个是运算符，运算符只支持加减乘除四种，工具的功能就是把前两个数字使用运算符做下运算，然后输出运算结果。</w:t>
      </w:r>
    </w:p>
    <w:p>
      <w:pPr>
        <w:bidi w:val="0"/>
        <w:rPr>
          <w:rFonts w:hint="eastAsia"/>
        </w:rPr>
      </w:pPr>
    </w:p>
    <w:p>
      <w:pPr>
        <w:bidi w:val="0"/>
        <w:rPr>
          <w:rFonts w:hint="eastAsia"/>
          <w:lang w:eastAsia="zh-CN"/>
        </w:rPr>
      </w:pPr>
      <w:r>
        <w:rPr>
          <w:rFonts w:hint="eastAsia"/>
        </w:rPr>
        <w:t>针对上述需求</w:t>
      </w:r>
      <w:r>
        <w:rPr>
          <w:rFonts w:hint="eastAsia"/>
          <w:lang w:eastAsia="zh-CN"/>
        </w:rPr>
        <w:t>的</w:t>
      </w:r>
      <w:r>
        <w:rPr>
          <w:rFonts w:hint="eastAsia"/>
        </w:rPr>
        <w:t>功能测试点</w:t>
      </w:r>
      <w:r>
        <w:rPr>
          <w:rFonts w:hint="eastAsia"/>
          <w:lang w:eastAsia="zh-CN"/>
        </w:rPr>
        <w:t>：</w:t>
      </w:r>
    </w:p>
    <w:p>
      <w:pPr>
        <w:numPr>
          <w:ilvl w:val="0"/>
          <w:numId w:val="8"/>
        </w:numPr>
        <w:bidi w:val="0"/>
        <w:ind w:left="420" w:leftChars="0" w:hanging="420" w:firstLineChars="0"/>
        <w:rPr>
          <w:rFonts w:hint="eastAsia"/>
          <w:color w:val="F2F2F2" w:themeColor="background1" w:themeShade="F2"/>
          <w:shd w:val="clear" w:color="auto" w:fill="auto"/>
          <w:lang w:eastAsia="zh-CN"/>
        </w:rPr>
      </w:pPr>
      <w:r>
        <w:rPr>
          <w:rFonts w:hint="eastAsia"/>
          <w:color w:val="F2F2F2" w:themeColor="background1" w:themeShade="F2"/>
          <w:shd w:val="clear" w:color="auto" w:fill="auto"/>
          <w:lang w:eastAsia="zh-CN"/>
        </w:rPr>
        <w:t>三个参数的正常和异常情况（类型）</w:t>
      </w:r>
    </w:p>
    <w:p>
      <w:pPr>
        <w:numPr>
          <w:ilvl w:val="0"/>
          <w:numId w:val="8"/>
        </w:numPr>
        <w:bidi w:val="0"/>
        <w:ind w:left="420" w:leftChars="0" w:hanging="420" w:firstLineChars="0"/>
        <w:rPr>
          <w:rFonts w:hint="eastAsia"/>
          <w:color w:val="F2F2F2" w:themeColor="background1" w:themeShade="F2"/>
          <w:shd w:val="clear" w:color="auto" w:fill="auto"/>
          <w:lang w:eastAsia="zh-CN"/>
        </w:rPr>
      </w:pPr>
      <w:r>
        <w:rPr>
          <w:rFonts w:hint="eastAsia"/>
          <w:color w:val="F2F2F2" w:themeColor="background1" w:themeShade="F2"/>
          <w:shd w:val="clear" w:color="auto" w:fill="auto"/>
          <w:lang w:eastAsia="zh-CN"/>
        </w:rPr>
        <w:t>参数个数的正常和异常情况（数量）</w:t>
      </w:r>
    </w:p>
    <w:p>
      <w:pPr>
        <w:numPr>
          <w:ilvl w:val="0"/>
          <w:numId w:val="8"/>
        </w:numPr>
        <w:bidi w:val="0"/>
        <w:ind w:left="420" w:leftChars="0" w:hanging="420" w:firstLineChars="0"/>
        <w:rPr>
          <w:rFonts w:hint="eastAsia"/>
          <w:color w:val="F2F2F2" w:themeColor="background1" w:themeShade="F2"/>
          <w:shd w:val="clear" w:color="auto" w:fill="auto"/>
          <w:lang w:eastAsia="zh-CN"/>
        </w:rPr>
      </w:pPr>
      <w:r>
        <w:rPr>
          <w:rFonts w:hint="eastAsia"/>
          <w:color w:val="F2F2F2" w:themeColor="background1" w:themeShade="F2"/>
          <w:shd w:val="clear" w:color="auto" w:fill="auto"/>
          <w:lang w:eastAsia="zh-CN"/>
        </w:rPr>
        <w:t>数字参数的最大值情况</w:t>
      </w:r>
    </w:p>
    <w:p>
      <w:pPr>
        <w:numPr>
          <w:ilvl w:val="0"/>
          <w:numId w:val="8"/>
        </w:numPr>
        <w:bidi w:val="0"/>
        <w:ind w:left="420" w:leftChars="0" w:hanging="420" w:firstLineChars="0"/>
        <w:rPr>
          <w:rFonts w:hint="eastAsia"/>
          <w:color w:val="F2F2F2" w:themeColor="background1" w:themeShade="F2"/>
          <w:shd w:val="clear" w:color="auto" w:fill="auto"/>
          <w:lang w:eastAsia="zh-CN"/>
        </w:rPr>
      </w:pPr>
      <w:r>
        <w:rPr>
          <w:rFonts w:hint="eastAsia"/>
          <w:color w:val="F2F2F2" w:themeColor="background1" w:themeShade="F2"/>
          <w:shd w:val="clear" w:color="auto" w:fill="auto"/>
          <w:lang w:eastAsia="zh-CN"/>
        </w:rPr>
        <w:t>参数分隔符的正常和异常情况</w:t>
      </w:r>
    </w:p>
    <w:p>
      <w:pPr>
        <w:bidi w:val="0"/>
        <w:rPr>
          <w:rFonts w:hint="eastAsia"/>
          <w:lang w:eastAsia="zh-CN"/>
        </w:rPr>
      </w:pPr>
    </w:p>
    <w:p>
      <w:pPr>
        <w:bidi w:val="0"/>
        <w:ind w:firstLine="420" w:firstLineChars="0"/>
        <w:rPr>
          <w:rFonts w:hint="eastAsia"/>
        </w:rPr>
      </w:pPr>
      <w:r>
        <w:rPr>
          <w:rFonts w:hint="eastAsia"/>
        </w:rPr>
        <w:t>参数个数和数字最大值，可以算到边界值分析法里面，如果不知道边界值分析，可能不会考虑到参数个数所有异常的覆盖情况，如果不懂编程，可能问不出来数字使用什么类型这样的问题，当然也就不知道所谓的最大值要怎么构造了，所以这个也可以算到隐性需求的范畴。</w:t>
      </w:r>
    </w:p>
    <w:p>
      <w:pPr>
        <w:bidi w:val="0"/>
        <w:ind w:firstLine="420" w:firstLineChars="0"/>
        <w:rPr>
          <w:rFonts w:hint="eastAsia"/>
        </w:rPr>
      </w:pPr>
      <w:r>
        <w:rPr>
          <w:rFonts w:hint="eastAsia"/>
        </w:rPr>
        <w:t>最后一个很少人考虑到的参数分隔符，肯定是我们要说的隐性需求了，这种没有明确说明的地方，有时候开发会按照自己自以为的方式给实现了，比如默认空格分割，但是测试后期发现很多人也会用逗号去分割，修改的话会造成新的修改成本，其实这么简单的地方，需求评审的时候提一下，就可以把需求明确了，难的是谁能想的到。</w:t>
      </w:r>
    </w:p>
    <w:p>
      <w:pPr>
        <w:bidi w:val="0"/>
        <w:rPr>
          <w:rFonts w:hint="eastAsia"/>
        </w:rPr>
      </w:pPr>
      <w:r>
        <w:rPr>
          <w:rFonts w:hint="eastAsia"/>
        </w:rPr>
        <w:t>这里想说的是，隐性需求，就是把习惯性思维明确化。</w:t>
      </w:r>
    </w:p>
    <w:p>
      <w:pPr>
        <w:bidi w:val="0"/>
        <w:rPr>
          <w:rFonts w:hint="eastAsia"/>
        </w:rPr>
      </w:pPr>
    </w:p>
    <w:p>
      <w:pPr>
        <w:bidi w:val="0"/>
        <w:ind w:firstLine="420" w:firstLineChars="0"/>
        <w:rPr>
          <w:rFonts w:hint="eastAsia"/>
        </w:rPr>
      </w:pPr>
      <w:r>
        <w:rPr>
          <w:rFonts w:hint="eastAsia"/>
        </w:rPr>
        <w:t>第一个关于原始需求的例子，如果拿我们实际项目的情况来对应的话，可以找出来很多，比如某用户嫌某个软件的功能太多，其实他可能只是说他常用的功能入口太深而已，比如某用户嫌软件广告太多，其实可能只是推送的这些广告都不是他的关注点而已。</w:t>
      </w:r>
    </w:p>
    <w:p>
      <w:pPr>
        <w:bidi w:val="0"/>
        <w:ind w:firstLine="420" w:firstLineChars="0"/>
        <w:rPr>
          <w:rFonts w:hint="eastAsia"/>
        </w:rPr>
      </w:pPr>
    </w:p>
    <w:p>
      <w:pPr>
        <w:bidi w:val="0"/>
        <w:ind w:firstLine="420" w:firstLineChars="0"/>
        <w:rPr>
          <w:rFonts w:hint="eastAsia"/>
          <w:lang w:eastAsia="zh-CN"/>
        </w:rPr>
      </w:pPr>
      <w:r>
        <w:rPr>
          <w:rFonts w:hint="eastAsia"/>
        </w:rPr>
        <w:t>第二个关于习惯性思维的例子，实际项目中也经常发生，而且特别坑人，有个专有名词叫「经验主义」特别适合这个地方</w:t>
      </w:r>
      <w:r>
        <w:rPr>
          <w:rFonts w:hint="eastAsia"/>
          <w:lang w:eastAsia="zh-CN"/>
        </w:rPr>
        <w:t>。</w:t>
      </w:r>
    </w:p>
    <w:p>
      <w:pPr>
        <w:bidi w:val="0"/>
        <w:ind w:firstLine="420" w:firstLineChars="0"/>
        <w:rPr>
          <w:rFonts w:hint="eastAsia"/>
          <w:sz w:val="18"/>
          <w:szCs w:val="18"/>
          <w:shd w:val="clear" w:color="FFFFFF" w:fill="D9D9D9"/>
          <w:lang w:eastAsia="zh-CN"/>
        </w:rPr>
      </w:pPr>
      <w:r>
        <w:rPr>
          <w:rFonts w:hint="eastAsia"/>
          <w:sz w:val="18"/>
          <w:szCs w:val="18"/>
          <w:shd w:val="clear" w:color="FFFFFF" w:fill="D9D9D9"/>
          <w:lang w:eastAsia="zh-CN"/>
        </w:rPr>
        <w:t>小明的数学还不错，最喜欢上的就是数学课，对各种数学题比较感兴趣。</w:t>
      </w:r>
    </w:p>
    <w:p>
      <w:pPr>
        <w:bidi w:val="0"/>
        <w:ind w:firstLine="420" w:firstLineChars="0"/>
        <w:rPr>
          <w:rFonts w:hint="eastAsia"/>
          <w:sz w:val="18"/>
          <w:szCs w:val="18"/>
          <w:shd w:val="clear" w:color="FFFFFF" w:fill="D9D9D9"/>
          <w:lang w:eastAsia="zh-CN"/>
        </w:rPr>
      </w:pPr>
      <w:r>
        <w:rPr>
          <w:rFonts w:hint="eastAsia"/>
          <w:sz w:val="18"/>
          <w:szCs w:val="18"/>
          <w:shd w:val="clear" w:color="FFFFFF" w:fill="D9D9D9"/>
          <w:lang w:eastAsia="zh-CN"/>
        </w:rPr>
        <w:t>有一次课间休息，小明不知道怎么就坐到一位成绩不太好的同学的座位上了，然后看到他桌子上放着还没做完的数学作业，一时兴起，就顺手给做完了，本来想着这同学回来该感谢他的，可是等到的却是责怪，责怪小明不该把他作业给做了，小明一时无语了。。。</w:t>
      </w:r>
    </w:p>
    <w:p>
      <w:pPr>
        <w:bidi w:val="0"/>
        <w:ind w:firstLine="420" w:firstLineChars="0"/>
        <w:rPr>
          <w:rFonts w:hint="eastAsia"/>
          <w:sz w:val="18"/>
          <w:szCs w:val="18"/>
          <w:shd w:val="clear" w:color="FFFFFF" w:fill="D9D9D9"/>
          <w:lang w:eastAsia="zh-CN"/>
        </w:rPr>
      </w:pPr>
      <w:r>
        <w:rPr>
          <w:rFonts w:hint="eastAsia"/>
          <w:sz w:val="18"/>
          <w:szCs w:val="18"/>
          <w:shd w:val="clear" w:color="FFFFFF" w:fill="D9D9D9"/>
          <w:lang w:eastAsia="zh-CN"/>
        </w:rPr>
        <w:t>这件事纯粹就是小明自己的一厢情愿，以为不爱学习的同学都不爱写作业，以为帮别人写了作业别人会高兴，所有这些都是「我以为」，或者说是小明的经验主义在作祟，让小明没能从实际情况去做出正确的判断。</w:t>
      </w:r>
    </w:p>
    <w:p>
      <w:pPr>
        <w:bidi w:val="0"/>
        <w:ind w:firstLine="420" w:firstLineChars="0"/>
        <w:rPr>
          <w:rFonts w:hint="eastAsia"/>
          <w:lang w:eastAsia="zh-CN"/>
        </w:rPr>
      </w:pPr>
    </w:p>
    <w:p>
      <w:pPr>
        <w:bidi w:val="0"/>
        <w:ind w:firstLine="420" w:firstLineChars="0"/>
        <w:rPr>
          <w:rFonts w:hint="eastAsia"/>
          <w:lang w:eastAsia="zh-CN"/>
        </w:rPr>
      </w:pPr>
      <w:r>
        <w:rPr>
          <w:rFonts w:hint="eastAsia"/>
          <w:lang w:eastAsia="zh-CN"/>
        </w:rPr>
        <w:t>这种事在需求评审过程中很常见，有一些貌似「不言自明」的逻辑，每个人都以为自己明白，别人也肯定能明白，并且和自己理解的一致，其实每个人可能理解的都不一样。</w:t>
      </w:r>
    </w:p>
    <w:p>
      <w:pPr>
        <w:bidi w:val="0"/>
        <w:ind w:firstLine="420" w:firstLineChars="0"/>
        <w:rPr>
          <w:rFonts w:hint="eastAsia"/>
          <w:lang w:eastAsia="zh-CN"/>
        </w:rPr>
      </w:pPr>
      <w:r>
        <w:rPr>
          <w:rFonts w:hint="eastAsia"/>
          <w:lang w:eastAsia="zh-CN"/>
        </w:rPr>
        <w:t>其实需求评审就是一个明确显性需求、挖掘隐性需求，然后相互确认理解一致的过程。</w:t>
      </w:r>
    </w:p>
    <w:p>
      <w:pPr>
        <w:bidi w:val="0"/>
        <w:ind w:firstLine="420" w:firstLineChars="0"/>
        <w:rPr>
          <w:rFonts w:hint="eastAsia"/>
          <w:lang w:eastAsia="zh-CN"/>
        </w:rPr>
      </w:pPr>
      <w:r>
        <w:rPr>
          <w:rFonts w:hint="eastAsia"/>
          <w:lang w:eastAsia="zh-CN"/>
        </w:rPr>
        <w:t>这里要说的就是，隐性需求，就是避免经验主义。</w:t>
      </w:r>
    </w:p>
    <w:p>
      <w:pPr>
        <w:bidi w:val="0"/>
        <w:ind w:firstLine="420" w:firstLineChars="0"/>
        <w:rPr>
          <w:rFonts w:hint="eastAsia"/>
          <w:lang w:eastAsia="zh-CN"/>
        </w:rPr>
      </w:pPr>
      <w:r>
        <w:rPr>
          <w:rFonts w:hint="eastAsia"/>
          <w:lang w:eastAsia="zh-CN"/>
        </w:rPr>
        <w:t>几个例子无非都想说明的是，隐性需求很重要，有时候，正确挖掘过的隐性需求会直接推翻现有的需求方案。</w:t>
      </w:r>
    </w:p>
    <w:p>
      <w:pPr>
        <w:pStyle w:val="30"/>
      </w:pPr>
      <w:r>
        <w:rPr>
          <w:rFonts w:hint="eastAsia"/>
        </w:rPr>
        <w:t>课程总结</w:t>
      </w:r>
    </w:p>
    <w:p>
      <w:pPr>
        <w:pStyle w:val="32"/>
        <w:ind w:right="210"/>
      </w:pPr>
      <w:r>
        <w:rPr>
          <w:rFonts w:hint="eastAsia"/>
        </w:rPr>
        <w:t>重点</w:t>
      </w:r>
    </w:p>
    <w:p>
      <w:pPr>
        <w:pStyle w:val="32"/>
        <w:ind w:right="210"/>
      </w:pPr>
      <w:r>
        <w:rPr>
          <w:rFonts w:hint="eastAsia"/>
        </w:rPr>
        <w:t>难点</w:t>
      </w:r>
    </w:p>
    <w:p>
      <w:pPr>
        <w:pStyle w:val="30"/>
      </w:pPr>
      <w:r>
        <w:rPr>
          <w:rFonts w:hint="eastAsia"/>
        </w:rPr>
        <w:t>课后练习</w:t>
      </w:r>
    </w:p>
    <w:p>
      <w:pPr>
        <w:pStyle w:val="30"/>
      </w:pPr>
      <w:r>
        <w:rPr>
          <w:rFonts w:hint="eastAsia"/>
        </w:rPr>
        <w:t>扩展知识或课外阅读推荐（可选</w:t>
      </w:r>
      <w:r>
        <w:t>）</w:t>
      </w:r>
    </w:p>
    <w:p>
      <w:pPr>
        <w:pStyle w:val="32"/>
        <w:tabs>
          <w:tab w:val="clear" w:pos="425"/>
        </w:tabs>
        <w:ind w:left="777" w:right="210"/>
      </w:pPr>
      <w:r>
        <w:rPr>
          <w:rFonts w:hint="eastAsia"/>
        </w:rPr>
        <w:t>扩展知识</w:t>
      </w:r>
    </w:p>
    <w:p>
      <w:pPr>
        <w:pStyle w:val="32"/>
        <w:tabs>
          <w:tab w:val="clear" w:pos="425"/>
        </w:tabs>
        <w:ind w:left="777" w:right="210"/>
      </w:pPr>
      <w:r>
        <w:rPr>
          <w:rFonts w:hint="eastAsia"/>
        </w:rPr>
        <w:t>课外阅读</w:t>
      </w:r>
    </w:p>
    <w:sectPr>
      <w:headerReference r:id="rId3" w:type="default"/>
      <w:footerReference r:id="rId4" w:type="default"/>
      <w:pgSz w:w="11906" w:h="16838"/>
      <w:pgMar w:top="1701" w:right="1077" w:bottom="1417" w:left="1077" w:header="567" w:footer="567"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rPr>
        <w:color w:val="342C29"/>
      </w:rPr>
    </w:pPr>
    <w:r>
      <w:rPr>
        <w:rFonts w:hint="eastAsia" w:ascii="宋体" w:hAnsi="宋体" w:cs="宋体"/>
        <w:color w:val="342C29"/>
      </w:rPr>
      <w:t>成都市高新区府城大道西段399号天府新谷1号楼6F / 028-86261949</w:t>
    </w:r>
  </w:p>
  <w:p>
    <w:pPr>
      <w:pStyle w:val="1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spacing w:line="240" w:lineRule="atLeast"/>
      <w:jc w:val="left"/>
      <w:rPr>
        <w:rFonts w:ascii="黑体" w:eastAsia="黑体"/>
        <w:b/>
        <w:sz w:val="32"/>
        <w:szCs w:val="28"/>
      </w:rPr>
    </w:pPr>
    <w:r>
      <w:rPr>
        <w:rFonts w:hint="eastAsia"/>
      </w:rPr>
      <w:drawing>
        <wp:inline distT="0" distB="0" distL="114300" distR="114300">
          <wp:extent cx="1220470" cy="399415"/>
          <wp:effectExtent l="0" t="0" r="17780" b="635"/>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220470" cy="399415"/>
                  </a:xfrm>
                  <a:prstGeom prst="rect">
                    <a:avLst/>
                  </a:prstGeom>
                  <a:noFill/>
                  <a:ln w="9525">
                    <a:noFill/>
                  </a:ln>
                </pic:spPr>
              </pic:pic>
            </a:graphicData>
          </a:graphic>
        </wp:inline>
      </w:drawing>
    </w:r>
    <w:r>
      <w:fldChar w:fldCharType="begin"/>
    </w:r>
    <w:r>
      <w:instrText xml:space="preserve"> HYPERLINK "http://www.itsource.cn" </w:instrText>
    </w:r>
    <w:r>
      <w:fldChar w:fldCharType="separate"/>
    </w:r>
    <w:r>
      <w:rPr>
        <w:rStyle w:val="26"/>
        <w:rFonts w:hint="eastAsia"/>
      </w:rPr>
      <w:t>www.itsource.cn</w:t>
    </w:r>
    <w:r>
      <w:rPr>
        <w:rStyle w:val="26"/>
        <w:rFonts w:hint="eastAsia"/>
      </w:rPr>
      <w:fldChar w:fldCharType="end"/>
    </w:r>
    <w:r>
      <w:rPr>
        <w:rFonts w:hint="eastAsia"/>
      </w:rPr>
      <w:t xml:space="preserve">                                             </w:t>
    </w:r>
    <w:r>
      <w:rPr>
        <w:rFonts w:hint="eastAsia" w:ascii="宋体" w:hAnsi="宋体" w:cs="宋体"/>
        <w:color w:val="342C29"/>
        <w:spacing w:val="20"/>
        <w:sz w:val="21"/>
        <w:szCs w:val="21"/>
      </w:rPr>
      <w:t xml:space="preserve">让每一名学员高薪就业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CF3CE6"/>
    <w:multiLevelType w:val="singleLevel"/>
    <w:tmpl w:val="AACF3CE6"/>
    <w:lvl w:ilvl="0" w:tentative="0">
      <w:start w:val="1"/>
      <w:numFmt w:val="bullet"/>
      <w:lvlText w:val=""/>
      <w:lvlJc w:val="left"/>
      <w:pPr>
        <w:ind w:left="420" w:hanging="420"/>
      </w:pPr>
      <w:rPr>
        <w:rFonts w:hint="default" w:ascii="Wingdings" w:hAnsi="Wingdings"/>
      </w:rPr>
    </w:lvl>
  </w:abstractNum>
  <w:abstractNum w:abstractNumId="1">
    <w:nsid w:val="CE5CDAEB"/>
    <w:multiLevelType w:val="singleLevel"/>
    <w:tmpl w:val="CE5CDAEB"/>
    <w:lvl w:ilvl="0" w:tentative="0">
      <w:start w:val="1"/>
      <w:numFmt w:val="chineseCounting"/>
      <w:suff w:val="nothing"/>
      <w:lvlText w:val="%1、"/>
      <w:lvlJc w:val="left"/>
      <w:rPr>
        <w:rFonts w:hint="eastAsia"/>
      </w:rPr>
    </w:lvl>
  </w:abstractNum>
  <w:abstractNum w:abstractNumId="2">
    <w:nsid w:val="ECC1419F"/>
    <w:multiLevelType w:val="singleLevel"/>
    <w:tmpl w:val="ECC1419F"/>
    <w:lvl w:ilvl="0" w:tentative="0">
      <w:start w:val="1"/>
      <w:numFmt w:val="bullet"/>
      <w:lvlText w:val=""/>
      <w:lvlJc w:val="left"/>
      <w:pPr>
        <w:ind w:left="420" w:hanging="420"/>
      </w:pPr>
      <w:rPr>
        <w:rFonts w:hint="default" w:ascii="Wingdings" w:hAnsi="Wingdings"/>
      </w:rPr>
    </w:lvl>
  </w:abstractNum>
  <w:abstractNum w:abstractNumId="3">
    <w:nsid w:val="F9FB62D2"/>
    <w:multiLevelType w:val="singleLevel"/>
    <w:tmpl w:val="F9FB62D2"/>
    <w:lvl w:ilvl="0" w:tentative="0">
      <w:start w:val="1"/>
      <w:numFmt w:val="bullet"/>
      <w:lvlText w:val=""/>
      <w:lvlJc w:val="left"/>
      <w:pPr>
        <w:ind w:left="420" w:hanging="420"/>
      </w:pPr>
      <w:rPr>
        <w:rFonts w:hint="default" w:ascii="Wingdings" w:hAnsi="Wingdings"/>
      </w:rPr>
    </w:lvl>
  </w:abstractNum>
  <w:abstractNum w:abstractNumId="4">
    <w:nsid w:val="00000013"/>
    <w:multiLevelType w:val="multilevel"/>
    <w:tmpl w:val="00000013"/>
    <w:lvl w:ilvl="0" w:tentative="0">
      <w:start w:val="1"/>
      <w:numFmt w:val="decimal"/>
      <w:pStyle w:val="30"/>
      <w:lvlText w:val="%1."/>
      <w:lvlJc w:val="left"/>
      <w:pPr>
        <w:tabs>
          <w:tab w:val="left" w:pos="425"/>
        </w:tabs>
        <w:ind w:left="425" w:hanging="425"/>
      </w:pPr>
      <w:rPr>
        <w:rFonts w:hint="eastAsia"/>
      </w:rPr>
    </w:lvl>
    <w:lvl w:ilvl="1" w:tentative="0">
      <w:start w:val="1"/>
      <w:numFmt w:val="decimal"/>
      <w:pStyle w:val="32"/>
      <w:lvlText w:val="%1.%2."/>
      <w:lvlJc w:val="left"/>
      <w:pPr>
        <w:tabs>
          <w:tab w:val="left" w:pos="567"/>
        </w:tabs>
        <w:ind w:left="567" w:hanging="567"/>
      </w:pPr>
      <w:rPr>
        <w:rFonts w:hint="eastAsia"/>
      </w:rPr>
    </w:lvl>
    <w:lvl w:ilvl="2" w:tentative="0">
      <w:start w:val="1"/>
      <w:numFmt w:val="decimal"/>
      <w:pStyle w:val="34"/>
      <w:lvlText w:val="%1.%2.%3."/>
      <w:lvlJc w:val="left"/>
      <w:pPr>
        <w:tabs>
          <w:tab w:val="left" w:pos="1277"/>
        </w:tabs>
        <w:ind w:left="1277" w:hanging="709"/>
      </w:pPr>
      <w:rPr>
        <w:rFonts w:hint="default" w:ascii="Arial" w:hAnsi="Arial" w:cs="Arial"/>
      </w:rPr>
    </w:lvl>
    <w:lvl w:ilvl="3" w:tentative="0">
      <w:start w:val="1"/>
      <w:numFmt w:val="decimal"/>
      <w:pStyle w:val="36"/>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5">
    <w:nsid w:val="31D23EA3"/>
    <w:multiLevelType w:val="singleLevel"/>
    <w:tmpl w:val="31D23EA3"/>
    <w:lvl w:ilvl="0" w:tentative="0">
      <w:start w:val="1"/>
      <w:numFmt w:val="bullet"/>
      <w:lvlText w:val=""/>
      <w:lvlJc w:val="left"/>
      <w:pPr>
        <w:ind w:left="420" w:hanging="420"/>
      </w:pPr>
      <w:rPr>
        <w:rFonts w:hint="default" w:ascii="Wingdings" w:hAnsi="Wingdings"/>
      </w:rPr>
    </w:lvl>
  </w:abstractNum>
  <w:abstractNum w:abstractNumId="6">
    <w:nsid w:val="39FF99AB"/>
    <w:multiLevelType w:val="singleLevel"/>
    <w:tmpl w:val="39FF99AB"/>
    <w:lvl w:ilvl="0" w:tentative="0">
      <w:start w:val="1"/>
      <w:numFmt w:val="bullet"/>
      <w:lvlText w:val=""/>
      <w:lvlJc w:val="left"/>
      <w:pPr>
        <w:ind w:left="420" w:hanging="420"/>
      </w:pPr>
      <w:rPr>
        <w:rFonts w:hint="default" w:ascii="Wingdings" w:hAnsi="Wingdings"/>
      </w:rPr>
    </w:lvl>
  </w:abstractNum>
  <w:abstractNum w:abstractNumId="7">
    <w:nsid w:val="77714054"/>
    <w:multiLevelType w:val="singleLevel"/>
    <w:tmpl w:val="77714054"/>
    <w:lvl w:ilvl="0" w:tentative="0">
      <w:start w:val="1"/>
      <w:numFmt w:val="bullet"/>
      <w:lvlText w:val=""/>
      <w:lvlJc w:val="left"/>
      <w:pPr>
        <w:ind w:left="420" w:hanging="420"/>
      </w:pPr>
      <w:rPr>
        <w:rFonts w:hint="default" w:ascii="Wingdings" w:hAnsi="Wingdings"/>
      </w:rPr>
    </w:lvl>
  </w:abstractNum>
  <w:num w:numId="1">
    <w:abstractNumId w:val="4"/>
  </w:num>
  <w:num w:numId="2">
    <w:abstractNumId w:val="3"/>
  </w:num>
  <w:num w:numId="3">
    <w:abstractNumId w:val="1"/>
  </w:num>
  <w:num w:numId="4">
    <w:abstractNumId w:val="0"/>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oNotDisplayPageBoundaries w:val="1"/>
  <w:bordersDoNotSurroundHeader w:val="0"/>
  <w:bordersDoNotSurroundFooter w:val="0"/>
  <w:attachedTemplate r:id="rId1"/>
  <w:documentProtection w:enforcement="0"/>
  <w:defaultTabStop w:val="420"/>
  <w:drawingGridVerticalSpacing w:val="156"/>
  <w:displayHorizontalDrawingGridEvery w:val="1"/>
  <w:displayVerticalDrawingGridEvery w:val="1"/>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3A6"/>
    <w:rsid w:val="00004AC4"/>
    <w:rsid w:val="0001240D"/>
    <w:rsid w:val="000169CD"/>
    <w:rsid w:val="00031966"/>
    <w:rsid w:val="00037795"/>
    <w:rsid w:val="00043200"/>
    <w:rsid w:val="00044DEE"/>
    <w:rsid w:val="00044F00"/>
    <w:rsid w:val="000500A1"/>
    <w:rsid w:val="00057B3A"/>
    <w:rsid w:val="00065AD4"/>
    <w:rsid w:val="00065EB6"/>
    <w:rsid w:val="000705C6"/>
    <w:rsid w:val="00070D51"/>
    <w:rsid w:val="000800C2"/>
    <w:rsid w:val="000856E0"/>
    <w:rsid w:val="000D32B3"/>
    <w:rsid w:val="001007F2"/>
    <w:rsid w:val="0011346D"/>
    <w:rsid w:val="00114F5F"/>
    <w:rsid w:val="0011773E"/>
    <w:rsid w:val="001179A0"/>
    <w:rsid w:val="00126C5B"/>
    <w:rsid w:val="00127A11"/>
    <w:rsid w:val="00141E5B"/>
    <w:rsid w:val="00144D55"/>
    <w:rsid w:val="00161D58"/>
    <w:rsid w:val="001622BA"/>
    <w:rsid w:val="00172A27"/>
    <w:rsid w:val="00172AD7"/>
    <w:rsid w:val="00173467"/>
    <w:rsid w:val="001774D0"/>
    <w:rsid w:val="00177EAC"/>
    <w:rsid w:val="00185766"/>
    <w:rsid w:val="0018700D"/>
    <w:rsid w:val="0019535C"/>
    <w:rsid w:val="001A0769"/>
    <w:rsid w:val="001A7D1D"/>
    <w:rsid w:val="001B18C7"/>
    <w:rsid w:val="001D7E95"/>
    <w:rsid w:val="001E2475"/>
    <w:rsid w:val="001E58AB"/>
    <w:rsid w:val="001E7920"/>
    <w:rsid w:val="002113B6"/>
    <w:rsid w:val="0021143C"/>
    <w:rsid w:val="00230642"/>
    <w:rsid w:val="00240E2D"/>
    <w:rsid w:val="00241847"/>
    <w:rsid w:val="00246D1F"/>
    <w:rsid w:val="00254414"/>
    <w:rsid w:val="0027373D"/>
    <w:rsid w:val="00274F07"/>
    <w:rsid w:val="0027568B"/>
    <w:rsid w:val="00287C8E"/>
    <w:rsid w:val="002916C7"/>
    <w:rsid w:val="002C3723"/>
    <w:rsid w:val="002E7C3A"/>
    <w:rsid w:val="00321D5F"/>
    <w:rsid w:val="0033097B"/>
    <w:rsid w:val="00351CF2"/>
    <w:rsid w:val="00355A53"/>
    <w:rsid w:val="0036516E"/>
    <w:rsid w:val="00365C13"/>
    <w:rsid w:val="00366EAB"/>
    <w:rsid w:val="00371CCA"/>
    <w:rsid w:val="00373A9B"/>
    <w:rsid w:val="00391473"/>
    <w:rsid w:val="00391D4D"/>
    <w:rsid w:val="00395FD3"/>
    <w:rsid w:val="003A1C24"/>
    <w:rsid w:val="003B330F"/>
    <w:rsid w:val="003B3E27"/>
    <w:rsid w:val="003C4DD6"/>
    <w:rsid w:val="003D0171"/>
    <w:rsid w:val="003D067E"/>
    <w:rsid w:val="003D40D3"/>
    <w:rsid w:val="003E192A"/>
    <w:rsid w:val="00410E3B"/>
    <w:rsid w:val="00414BDC"/>
    <w:rsid w:val="0042025B"/>
    <w:rsid w:val="00424004"/>
    <w:rsid w:val="004257E6"/>
    <w:rsid w:val="00426F8E"/>
    <w:rsid w:val="00444F86"/>
    <w:rsid w:val="004473ED"/>
    <w:rsid w:val="00451696"/>
    <w:rsid w:val="00454AB1"/>
    <w:rsid w:val="00456A84"/>
    <w:rsid w:val="00460D54"/>
    <w:rsid w:val="004629D0"/>
    <w:rsid w:val="00463C64"/>
    <w:rsid w:val="00473AD8"/>
    <w:rsid w:val="004764FC"/>
    <w:rsid w:val="00480EDB"/>
    <w:rsid w:val="00492E7E"/>
    <w:rsid w:val="0049547E"/>
    <w:rsid w:val="00497D11"/>
    <w:rsid w:val="004A72A7"/>
    <w:rsid w:val="004B3CB8"/>
    <w:rsid w:val="004E2670"/>
    <w:rsid w:val="004F0FBB"/>
    <w:rsid w:val="004F0FF4"/>
    <w:rsid w:val="005046C2"/>
    <w:rsid w:val="00520FA8"/>
    <w:rsid w:val="0052150B"/>
    <w:rsid w:val="00535D3E"/>
    <w:rsid w:val="005435E3"/>
    <w:rsid w:val="00546E16"/>
    <w:rsid w:val="00552B16"/>
    <w:rsid w:val="00560512"/>
    <w:rsid w:val="00560DE5"/>
    <w:rsid w:val="005645E0"/>
    <w:rsid w:val="00571860"/>
    <w:rsid w:val="005749EC"/>
    <w:rsid w:val="00574C98"/>
    <w:rsid w:val="0057608E"/>
    <w:rsid w:val="00577E55"/>
    <w:rsid w:val="005844BA"/>
    <w:rsid w:val="00593AE6"/>
    <w:rsid w:val="00596D72"/>
    <w:rsid w:val="005B0D1C"/>
    <w:rsid w:val="005B5F65"/>
    <w:rsid w:val="005B6BDD"/>
    <w:rsid w:val="005C47F6"/>
    <w:rsid w:val="005D5D93"/>
    <w:rsid w:val="005D5E59"/>
    <w:rsid w:val="005E2F1B"/>
    <w:rsid w:val="005E6D50"/>
    <w:rsid w:val="005F160C"/>
    <w:rsid w:val="005F2298"/>
    <w:rsid w:val="005F55F9"/>
    <w:rsid w:val="005F57E1"/>
    <w:rsid w:val="005F5ABA"/>
    <w:rsid w:val="00612A9E"/>
    <w:rsid w:val="0062483C"/>
    <w:rsid w:val="00626AD2"/>
    <w:rsid w:val="0062745C"/>
    <w:rsid w:val="00627CDA"/>
    <w:rsid w:val="00632FAA"/>
    <w:rsid w:val="00642812"/>
    <w:rsid w:val="006461DA"/>
    <w:rsid w:val="00646383"/>
    <w:rsid w:val="00646D28"/>
    <w:rsid w:val="0065409E"/>
    <w:rsid w:val="006553EC"/>
    <w:rsid w:val="0065682D"/>
    <w:rsid w:val="00663220"/>
    <w:rsid w:val="006633A6"/>
    <w:rsid w:val="00664E8F"/>
    <w:rsid w:val="0066539D"/>
    <w:rsid w:val="00672A6A"/>
    <w:rsid w:val="00675368"/>
    <w:rsid w:val="00680D7F"/>
    <w:rsid w:val="006817CB"/>
    <w:rsid w:val="006818CC"/>
    <w:rsid w:val="006A00AF"/>
    <w:rsid w:val="006B3F98"/>
    <w:rsid w:val="006C1DC9"/>
    <w:rsid w:val="006C607A"/>
    <w:rsid w:val="006D2B58"/>
    <w:rsid w:val="006D2E5B"/>
    <w:rsid w:val="006D3C97"/>
    <w:rsid w:val="006E0BDE"/>
    <w:rsid w:val="006E6819"/>
    <w:rsid w:val="006F56C5"/>
    <w:rsid w:val="0070047A"/>
    <w:rsid w:val="00701D54"/>
    <w:rsid w:val="0070510E"/>
    <w:rsid w:val="00712355"/>
    <w:rsid w:val="007160E1"/>
    <w:rsid w:val="00730C9C"/>
    <w:rsid w:val="00741924"/>
    <w:rsid w:val="00744525"/>
    <w:rsid w:val="0075131D"/>
    <w:rsid w:val="00753C2C"/>
    <w:rsid w:val="007612BB"/>
    <w:rsid w:val="00766903"/>
    <w:rsid w:val="007717C9"/>
    <w:rsid w:val="007829B8"/>
    <w:rsid w:val="00786D37"/>
    <w:rsid w:val="007912DA"/>
    <w:rsid w:val="00792AD7"/>
    <w:rsid w:val="0079521C"/>
    <w:rsid w:val="007B16D6"/>
    <w:rsid w:val="007B768F"/>
    <w:rsid w:val="007C1057"/>
    <w:rsid w:val="007C244C"/>
    <w:rsid w:val="007D3340"/>
    <w:rsid w:val="007F1459"/>
    <w:rsid w:val="007F7216"/>
    <w:rsid w:val="00817623"/>
    <w:rsid w:val="008560B4"/>
    <w:rsid w:val="00863092"/>
    <w:rsid w:val="008A487A"/>
    <w:rsid w:val="008B38B0"/>
    <w:rsid w:val="008F5572"/>
    <w:rsid w:val="00912BDD"/>
    <w:rsid w:val="009312BD"/>
    <w:rsid w:val="00935B01"/>
    <w:rsid w:val="0094425A"/>
    <w:rsid w:val="00953C98"/>
    <w:rsid w:val="00973CE3"/>
    <w:rsid w:val="009778D7"/>
    <w:rsid w:val="00981F40"/>
    <w:rsid w:val="00983CAE"/>
    <w:rsid w:val="0098691E"/>
    <w:rsid w:val="00996076"/>
    <w:rsid w:val="009A6F26"/>
    <w:rsid w:val="009B142C"/>
    <w:rsid w:val="009B32FD"/>
    <w:rsid w:val="009B42DF"/>
    <w:rsid w:val="009C6586"/>
    <w:rsid w:val="009C7F0B"/>
    <w:rsid w:val="009D4018"/>
    <w:rsid w:val="009E5D49"/>
    <w:rsid w:val="00A019C6"/>
    <w:rsid w:val="00A07758"/>
    <w:rsid w:val="00A200CC"/>
    <w:rsid w:val="00A21E8A"/>
    <w:rsid w:val="00A26980"/>
    <w:rsid w:val="00A37DEA"/>
    <w:rsid w:val="00A4479D"/>
    <w:rsid w:val="00A54037"/>
    <w:rsid w:val="00A62CF3"/>
    <w:rsid w:val="00A7499F"/>
    <w:rsid w:val="00A7607B"/>
    <w:rsid w:val="00A940EE"/>
    <w:rsid w:val="00AA1C77"/>
    <w:rsid w:val="00AA248B"/>
    <w:rsid w:val="00AA334A"/>
    <w:rsid w:val="00AB04C6"/>
    <w:rsid w:val="00AC0213"/>
    <w:rsid w:val="00AC7AE2"/>
    <w:rsid w:val="00AD146A"/>
    <w:rsid w:val="00AE39F4"/>
    <w:rsid w:val="00AE3B5A"/>
    <w:rsid w:val="00AF05F0"/>
    <w:rsid w:val="00AF1450"/>
    <w:rsid w:val="00AF442C"/>
    <w:rsid w:val="00B075AA"/>
    <w:rsid w:val="00B20BB9"/>
    <w:rsid w:val="00B22C09"/>
    <w:rsid w:val="00B267EF"/>
    <w:rsid w:val="00B2711E"/>
    <w:rsid w:val="00B30DFB"/>
    <w:rsid w:val="00B32AC9"/>
    <w:rsid w:val="00B35094"/>
    <w:rsid w:val="00B3531C"/>
    <w:rsid w:val="00B43F84"/>
    <w:rsid w:val="00B47A78"/>
    <w:rsid w:val="00B60106"/>
    <w:rsid w:val="00B7254E"/>
    <w:rsid w:val="00B82FFE"/>
    <w:rsid w:val="00B86671"/>
    <w:rsid w:val="00B903B9"/>
    <w:rsid w:val="00BA6ED2"/>
    <w:rsid w:val="00BB1B36"/>
    <w:rsid w:val="00BC01A3"/>
    <w:rsid w:val="00BC110D"/>
    <w:rsid w:val="00BD00E7"/>
    <w:rsid w:val="00BD3A99"/>
    <w:rsid w:val="00BD412E"/>
    <w:rsid w:val="00BE57EC"/>
    <w:rsid w:val="00BF0A49"/>
    <w:rsid w:val="00C0057D"/>
    <w:rsid w:val="00C027AF"/>
    <w:rsid w:val="00C112BD"/>
    <w:rsid w:val="00C20A18"/>
    <w:rsid w:val="00C22C6E"/>
    <w:rsid w:val="00C2700A"/>
    <w:rsid w:val="00C27363"/>
    <w:rsid w:val="00C34E3C"/>
    <w:rsid w:val="00C357B0"/>
    <w:rsid w:val="00C44702"/>
    <w:rsid w:val="00C47E94"/>
    <w:rsid w:val="00C64322"/>
    <w:rsid w:val="00C65B6F"/>
    <w:rsid w:val="00C67C0D"/>
    <w:rsid w:val="00C71285"/>
    <w:rsid w:val="00C752D2"/>
    <w:rsid w:val="00CA1930"/>
    <w:rsid w:val="00CE58B4"/>
    <w:rsid w:val="00CF2AE1"/>
    <w:rsid w:val="00CF4F79"/>
    <w:rsid w:val="00D04615"/>
    <w:rsid w:val="00D166C7"/>
    <w:rsid w:val="00D21CD8"/>
    <w:rsid w:val="00D41167"/>
    <w:rsid w:val="00D4145D"/>
    <w:rsid w:val="00D61515"/>
    <w:rsid w:val="00D63BD1"/>
    <w:rsid w:val="00D653C8"/>
    <w:rsid w:val="00D65EE9"/>
    <w:rsid w:val="00D70462"/>
    <w:rsid w:val="00D96A84"/>
    <w:rsid w:val="00DB7023"/>
    <w:rsid w:val="00DD45F5"/>
    <w:rsid w:val="00DE1451"/>
    <w:rsid w:val="00DE453A"/>
    <w:rsid w:val="00DE7731"/>
    <w:rsid w:val="00DF5617"/>
    <w:rsid w:val="00E101E0"/>
    <w:rsid w:val="00E1054B"/>
    <w:rsid w:val="00E3077B"/>
    <w:rsid w:val="00E33088"/>
    <w:rsid w:val="00E351BC"/>
    <w:rsid w:val="00E47A0E"/>
    <w:rsid w:val="00E518C6"/>
    <w:rsid w:val="00E56696"/>
    <w:rsid w:val="00E64C33"/>
    <w:rsid w:val="00E65005"/>
    <w:rsid w:val="00E77650"/>
    <w:rsid w:val="00EA5960"/>
    <w:rsid w:val="00EB0CAC"/>
    <w:rsid w:val="00EB208E"/>
    <w:rsid w:val="00EB366E"/>
    <w:rsid w:val="00EB3759"/>
    <w:rsid w:val="00EB45DE"/>
    <w:rsid w:val="00ED24CF"/>
    <w:rsid w:val="00EF09D9"/>
    <w:rsid w:val="00EF1A25"/>
    <w:rsid w:val="00EF3053"/>
    <w:rsid w:val="00EF685F"/>
    <w:rsid w:val="00EF77A4"/>
    <w:rsid w:val="00F00A65"/>
    <w:rsid w:val="00F15B42"/>
    <w:rsid w:val="00F16660"/>
    <w:rsid w:val="00F23EE7"/>
    <w:rsid w:val="00F25837"/>
    <w:rsid w:val="00F25D7E"/>
    <w:rsid w:val="00F263C4"/>
    <w:rsid w:val="00F32904"/>
    <w:rsid w:val="00F35385"/>
    <w:rsid w:val="00F4013B"/>
    <w:rsid w:val="00F40A7A"/>
    <w:rsid w:val="00F6602B"/>
    <w:rsid w:val="00F75DB3"/>
    <w:rsid w:val="00F85B1E"/>
    <w:rsid w:val="00FA48D1"/>
    <w:rsid w:val="00FB6017"/>
    <w:rsid w:val="00FB74EF"/>
    <w:rsid w:val="00FC2BB6"/>
    <w:rsid w:val="00FC52C8"/>
    <w:rsid w:val="01360B55"/>
    <w:rsid w:val="015C5FA8"/>
    <w:rsid w:val="01DB2129"/>
    <w:rsid w:val="01EC3C60"/>
    <w:rsid w:val="020B0BD6"/>
    <w:rsid w:val="027146FC"/>
    <w:rsid w:val="029311FC"/>
    <w:rsid w:val="02A067DC"/>
    <w:rsid w:val="02A6652C"/>
    <w:rsid w:val="02B97660"/>
    <w:rsid w:val="02CE0FBF"/>
    <w:rsid w:val="02D37AD6"/>
    <w:rsid w:val="02D73715"/>
    <w:rsid w:val="02EF5303"/>
    <w:rsid w:val="031C6F8A"/>
    <w:rsid w:val="031E5BFC"/>
    <w:rsid w:val="03263131"/>
    <w:rsid w:val="032F028B"/>
    <w:rsid w:val="033C3342"/>
    <w:rsid w:val="03562B2F"/>
    <w:rsid w:val="03574AA3"/>
    <w:rsid w:val="03752E15"/>
    <w:rsid w:val="038027CE"/>
    <w:rsid w:val="03A64423"/>
    <w:rsid w:val="03A72756"/>
    <w:rsid w:val="03B30852"/>
    <w:rsid w:val="03C25716"/>
    <w:rsid w:val="03D36215"/>
    <w:rsid w:val="03DE329A"/>
    <w:rsid w:val="03FF1A4C"/>
    <w:rsid w:val="04236BC2"/>
    <w:rsid w:val="043A235F"/>
    <w:rsid w:val="04575E26"/>
    <w:rsid w:val="045C29E5"/>
    <w:rsid w:val="04971975"/>
    <w:rsid w:val="05250F3D"/>
    <w:rsid w:val="05332189"/>
    <w:rsid w:val="054E3716"/>
    <w:rsid w:val="058F0BF7"/>
    <w:rsid w:val="05991087"/>
    <w:rsid w:val="059F0400"/>
    <w:rsid w:val="05BE0A43"/>
    <w:rsid w:val="05C145EB"/>
    <w:rsid w:val="05D71AF9"/>
    <w:rsid w:val="05E5044D"/>
    <w:rsid w:val="06284F6D"/>
    <w:rsid w:val="06494C2A"/>
    <w:rsid w:val="068373E7"/>
    <w:rsid w:val="06DC284D"/>
    <w:rsid w:val="06F43532"/>
    <w:rsid w:val="07026731"/>
    <w:rsid w:val="072975A4"/>
    <w:rsid w:val="0749406E"/>
    <w:rsid w:val="07505236"/>
    <w:rsid w:val="07B76466"/>
    <w:rsid w:val="07B8615D"/>
    <w:rsid w:val="081472DF"/>
    <w:rsid w:val="08152ADF"/>
    <w:rsid w:val="081E507A"/>
    <w:rsid w:val="086476AB"/>
    <w:rsid w:val="08CA7F36"/>
    <w:rsid w:val="08D87663"/>
    <w:rsid w:val="08E50B19"/>
    <w:rsid w:val="093258F3"/>
    <w:rsid w:val="09434B04"/>
    <w:rsid w:val="094F410E"/>
    <w:rsid w:val="09696CF7"/>
    <w:rsid w:val="09790AEF"/>
    <w:rsid w:val="098820D6"/>
    <w:rsid w:val="09A52C99"/>
    <w:rsid w:val="09B04C41"/>
    <w:rsid w:val="09D81FA7"/>
    <w:rsid w:val="0A30416A"/>
    <w:rsid w:val="0A3264F1"/>
    <w:rsid w:val="0A4146AC"/>
    <w:rsid w:val="0A84461E"/>
    <w:rsid w:val="0A846B05"/>
    <w:rsid w:val="0A94412D"/>
    <w:rsid w:val="0A9707F0"/>
    <w:rsid w:val="0AE44082"/>
    <w:rsid w:val="0B3F0410"/>
    <w:rsid w:val="0B5206A5"/>
    <w:rsid w:val="0BDC1932"/>
    <w:rsid w:val="0BEE3699"/>
    <w:rsid w:val="0BF67C9E"/>
    <w:rsid w:val="0BFD5AB3"/>
    <w:rsid w:val="0C10062E"/>
    <w:rsid w:val="0C4258B2"/>
    <w:rsid w:val="0C5B759F"/>
    <w:rsid w:val="0C9C5785"/>
    <w:rsid w:val="0D045B7E"/>
    <w:rsid w:val="0D183466"/>
    <w:rsid w:val="0D2C7FAB"/>
    <w:rsid w:val="0D602AAF"/>
    <w:rsid w:val="0D96323E"/>
    <w:rsid w:val="0DA20FB6"/>
    <w:rsid w:val="0DBB2951"/>
    <w:rsid w:val="0DBC3570"/>
    <w:rsid w:val="0E2E1186"/>
    <w:rsid w:val="0E366C36"/>
    <w:rsid w:val="0E7427A7"/>
    <w:rsid w:val="0E745EB3"/>
    <w:rsid w:val="0EA530F1"/>
    <w:rsid w:val="0EA76950"/>
    <w:rsid w:val="0EC71C35"/>
    <w:rsid w:val="0EEC1CFA"/>
    <w:rsid w:val="0EEF755D"/>
    <w:rsid w:val="0F30538C"/>
    <w:rsid w:val="0F3639E2"/>
    <w:rsid w:val="0F3A31F5"/>
    <w:rsid w:val="0F6C3E13"/>
    <w:rsid w:val="0F7A06B1"/>
    <w:rsid w:val="0F7B78F8"/>
    <w:rsid w:val="0F980215"/>
    <w:rsid w:val="0FB53C7B"/>
    <w:rsid w:val="0FBA59E1"/>
    <w:rsid w:val="0FFD2F20"/>
    <w:rsid w:val="101C1A89"/>
    <w:rsid w:val="10385C0B"/>
    <w:rsid w:val="10537D79"/>
    <w:rsid w:val="106F0F52"/>
    <w:rsid w:val="109B1D7A"/>
    <w:rsid w:val="109C19AB"/>
    <w:rsid w:val="10C30EB5"/>
    <w:rsid w:val="10EA2B09"/>
    <w:rsid w:val="10F5684D"/>
    <w:rsid w:val="110717CA"/>
    <w:rsid w:val="111E4D57"/>
    <w:rsid w:val="112025A0"/>
    <w:rsid w:val="11236C82"/>
    <w:rsid w:val="11373B9E"/>
    <w:rsid w:val="114F5AEE"/>
    <w:rsid w:val="116B7E8E"/>
    <w:rsid w:val="11A8382F"/>
    <w:rsid w:val="11D13AC6"/>
    <w:rsid w:val="11E62D3A"/>
    <w:rsid w:val="1206191A"/>
    <w:rsid w:val="128E6A78"/>
    <w:rsid w:val="12C2278B"/>
    <w:rsid w:val="12CA05E4"/>
    <w:rsid w:val="12E3550F"/>
    <w:rsid w:val="13160608"/>
    <w:rsid w:val="131B216E"/>
    <w:rsid w:val="1332584B"/>
    <w:rsid w:val="13566E87"/>
    <w:rsid w:val="136239ED"/>
    <w:rsid w:val="13B57A86"/>
    <w:rsid w:val="14291B2D"/>
    <w:rsid w:val="144040D3"/>
    <w:rsid w:val="14494C0B"/>
    <w:rsid w:val="145E6720"/>
    <w:rsid w:val="1463184A"/>
    <w:rsid w:val="147A4DEB"/>
    <w:rsid w:val="15051511"/>
    <w:rsid w:val="150D641A"/>
    <w:rsid w:val="151D6D26"/>
    <w:rsid w:val="15216989"/>
    <w:rsid w:val="15615FDA"/>
    <w:rsid w:val="156A0C46"/>
    <w:rsid w:val="157D157C"/>
    <w:rsid w:val="157F5DC3"/>
    <w:rsid w:val="15812932"/>
    <w:rsid w:val="15BD7020"/>
    <w:rsid w:val="15DB4FD2"/>
    <w:rsid w:val="165C4132"/>
    <w:rsid w:val="16973A0B"/>
    <w:rsid w:val="16A93DAE"/>
    <w:rsid w:val="16E33C9E"/>
    <w:rsid w:val="170C0378"/>
    <w:rsid w:val="171A34D9"/>
    <w:rsid w:val="171E3C39"/>
    <w:rsid w:val="17342ECD"/>
    <w:rsid w:val="17420185"/>
    <w:rsid w:val="174A6109"/>
    <w:rsid w:val="17C17BD6"/>
    <w:rsid w:val="1810026D"/>
    <w:rsid w:val="181F3F82"/>
    <w:rsid w:val="1855570F"/>
    <w:rsid w:val="18750FAF"/>
    <w:rsid w:val="18A5382A"/>
    <w:rsid w:val="18A8707D"/>
    <w:rsid w:val="18AA485A"/>
    <w:rsid w:val="19496102"/>
    <w:rsid w:val="19865529"/>
    <w:rsid w:val="19A421C7"/>
    <w:rsid w:val="19A673B3"/>
    <w:rsid w:val="19D47176"/>
    <w:rsid w:val="19F3309E"/>
    <w:rsid w:val="1A0221AC"/>
    <w:rsid w:val="1A355735"/>
    <w:rsid w:val="1A39407C"/>
    <w:rsid w:val="1A461C5F"/>
    <w:rsid w:val="1A4B0A61"/>
    <w:rsid w:val="1A605865"/>
    <w:rsid w:val="1A6637E8"/>
    <w:rsid w:val="1B3E5C85"/>
    <w:rsid w:val="1B401FC0"/>
    <w:rsid w:val="1B55185C"/>
    <w:rsid w:val="1B5B26BB"/>
    <w:rsid w:val="1B5C3046"/>
    <w:rsid w:val="1B6422E1"/>
    <w:rsid w:val="1B7117ED"/>
    <w:rsid w:val="1B96767C"/>
    <w:rsid w:val="1BB54F36"/>
    <w:rsid w:val="1BE96228"/>
    <w:rsid w:val="1C153BDB"/>
    <w:rsid w:val="1C1B32A0"/>
    <w:rsid w:val="1C3C2659"/>
    <w:rsid w:val="1C45758C"/>
    <w:rsid w:val="1C562350"/>
    <w:rsid w:val="1C681B3D"/>
    <w:rsid w:val="1C9F3C88"/>
    <w:rsid w:val="1CBD3107"/>
    <w:rsid w:val="1D106D44"/>
    <w:rsid w:val="1D550CE7"/>
    <w:rsid w:val="1D734B8E"/>
    <w:rsid w:val="1D8168D4"/>
    <w:rsid w:val="1D9468A0"/>
    <w:rsid w:val="1D9F217D"/>
    <w:rsid w:val="1DD46EAF"/>
    <w:rsid w:val="1DD73532"/>
    <w:rsid w:val="1DE64A5D"/>
    <w:rsid w:val="1E0D7472"/>
    <w:rsid w:val="1E502D81"/>
    <w:rsid w:val="1E6C6749"/>
    <w:rsid w:val="1E9D48EB"/>
    <w:rsid w:val="1EA15D4A"/>
    <w:rsid w:val="1EA200EA"/>
    <w:rsid w:val="1EB80041"/>
    <w:rsid w:val="1F0A1764"/>
    <w:rsid w:val="1F0F4186"/>
    <w:rsid w:val="1F1E7DE9"/>
    <w:rsid w:val="1F3C29DF"/>
    <w:rsid w:val="1F7E17F6"/>
    <w:rsid w:val="1FEB4E68"/>
    <w:rsid w:val="202754C6"/>
    <w:rsid w:val="203F0AC5"/>
    <w:rsid w:val="20474AC7"/>
    <w:rsid w:val="20B92756"/>
    <w:rsid w:val="20C27C51"/>
    <w:rsid w:val="20C879C8"/>
    <w:rsid w:val="2111721A"/>
    <w:rsid w:val="211A1CCC"/>
    <w:rsid w:val="21313673"/>
    <w:rsid w:val="213A56A6"/>
    <w:rsid w:val="213B7568"/>
    <w:rsid w:val="21593907"/>
    <w:rsid w:val="21731E1D"/>
    <w:rsid w:val="21973A4B"/>
    <w:rsid w:val="21A37A1C"/>
    <w:rsid w:val="21E73952"/>
    <w:rsid w:val="223A7EE3"/>
    <w:rsid w:val="22627D45"/>
    <w:rsid w:val="22C6492F"/>
    <w:rsid w:val="22F02515"/>
    <w:rsid w:val="23247AFA"/>
    <w:rsid w:val="23470C87"/>
    <w:rsid w:val="23DD4292"/>
    <w:rsid w:val="23EC2FCA"/>
    <w:rsid w:val="23FF7D5E"/>
    <w:rsid w:val="241426C9"/>
    <w:rsid w:val="242E4843"/>
    <w:rsid w:val="24337E25"/>
    <w:rsid w:val="24650B8D"/>
    <w:rsid w:val="24AE789C"/>
    <w:rsid w:val="25106D54"/>
    <w:rsid w:val="25602352"/>
    <w:rsid w:val="25672A02"/>
    <w:rsid w:val="25A324DD"/>
    <w:rsid w:val="25BD6C7D"/>
    <w:rsid w:val="25D543AF"/>
    <w:rsid w:val="25E645E5"/>
    <w:rsid w:val="25EA02B5"/>
    <w:rsid w:val="261A69E5"/>
    <w:rsid w:val="2626650B"/>
    <w:rsid w:val="263665B1"/>
    <w:rsid w:val="26823F4C"/>
    <w:rsid w:val="26A34819"/>
    <w:rsid w:val="26A44596"/>
    <w:rsid w:val="26B1191C"/>
    <w:rsid w:val="26C90A8B"/>
    <w:rsid w:val="270B3A7C"/>
    <w:rsid w:val="271075C6"/>
    <w:rsid w:val="27143F0A"/>
    <w:rsid w:val="273E6233"/>
    <w:rsid w:val="274B130B"/>
    <w:rsid w:val="27952AA1"/>
    <w:rsid w:val="27C955C4"/>
    <w:rsid w:val="27CC17E0"/>
    <w:rsid w:val="280D3570"/>
    <w:rsid w:val="284F0F7E"/>
    <w:rsid w:val="2850582E"/>
    <w:rsid w:val="288D0ABC"/>
    <w:rsid w:val="2894039B"/>
    <w:rsid w:val="28BE40A3"/>
    <w:rsid w:val="28F16EFE"/>
    <w:rsid w:val="28FE3FAD"/>
    <w:rsid w:val="29261009"/>
    <w:rsid w:val="29842A8D"/>
    <w:rsid w:val="29E96882"/>
    <w:rsid w:val="29F34CE6"/>
    <w:rsid w:val="2A1E7656"/>
    <w:rsid w:val="2AB03484"/>
    <w:rsid w:val="2ABD0B49"/>
    <w:rsid w:val="2AC50CD2"/>
    <w:rsid w:val="2B06298B"/>
    <w:rsid w:val="2B1D74D4"/>
    <w:rsid w:val="2B3A0BA5"/>
    <w:rsid w:val="2B567D4D"/>
    <w:rsid w:val="2B717550"/>
    <w:rsid w:val="2BAF1DC3"/>
    <w:rsid w:val="2BE00FE3"/>
    <w:rsid w:val="2BE335B9"/>
    <w:rsid w:val="2C0C5DB8"/>
    <w:rsid w:val="2C5007B7"/>
    <w:rsid w:val="2C534C4F"/>
    <w:rsid w:val="2CA8658B"/>
    <w:rsid w:val="2D194980"/>
    <w:rsid w:val="2D235AE4"/>
    <w:rsid w:val="2D7D6A9C"/>
    <w:rsid w:val="2DEC2738"/>
    <w:rsid w:val="2E085D4A"/>
    <w:rsid w:val="2E577760"/>
    <w:rsid w:val="2E5D5E93"/>
    <w:rsid w:val="2E5D6DDE"/>
    <w:rsid w:val="2E702641"/>
    <w:rsid w:val="2E7177A3"/>
    <w:rsid w:val="2E9A3B87"/>
    <w:rsid w:val="2EB82E7C"/>
    <w:rsid w:val="2EF2547C"/>
    <w:rsid w:val="2F0317A1"/>
    <w:rsid w:val="2F302B31"/>
    <w:rsid w:val="2F3875F3"/>
    <w:rsid w:val="2F6063D7"/>
    <w:rsid w:val="2F6B4991"/>
    <w:rsid w:val="2F827698"/>
    <w:rsid w:val="2F991185"/>
    <w:rsid w:val="2FBE7D7F"/>
    <w:rsid w:val="2FD220BD"/>
    <w:rsid w:val="302146B7"/>
    <w:rsid w:val="30255F14"/>
    <w:rsid w:val="30407BF3"/>
    <w:rsid w:val="304336F3"/>
    <w:rsid w:val="3056156C"/>
    <w:rsid w:val="307330D3"/>
    <w:rsid w:val="3076471B"/>
    <w:rsid w:val="30CC4BA6"/>
    <w:rsid w:val="30CC7D10"/>
    <w:rsid w:val="30D24C6C"/>
    <w:rsid w:val="30D5073F"/>
    <w:rsid w:val="31067AC0"/>
    <w:rsid w:val="317C69D6"/>
    <w:rsid w:val="317F749A"/>
    <w:rsid w:val="318E2D4F"/>
    <w:rsid w:val="31C10EF6"/>
    <w:rsid w:val="31DC4E03"/>
    <w:rsid w:val="320C2CAE"/>
    <w:rsid w:val="320E7847"/>
    <w:rsid w:val="32106314"/>
    <w:rsid w:val="32112FDD"/>
    <w:rsid w:val="321B650A"/>
    <w:rsid w:val="32913C1D"/>
    <w:rsid w:val="32BB456C"/>
    <w:rsid w:val="32BB4AAB"/>
    <w:rsid w:val="32C8280A"/>
    <w:rsid w:val="33015D1A"/>
    <w:rsid w:val="332423A4"/>
    <w:rsid w:val="333260B2"/>
    <w:rsid w:val="333A6AA5"/>
    <w:rsid w:val="3366037E"/>
    <w:rsid w:val="33712443"/>
    <w:rsid w:val="33757111"/>
    <w:rsid w:val="33912CEE"/>
    <w:rsid w:val="33DF74C0"/>
    <w:rsid w:val="34096374"/>
    <w:rsid w:val="343823FB"/>
    <w:rsid w:val="34410C8B"/>
    <w:rsid w:val="347A3C83"/>
    <w:rsid w:val="348F614E"/>
    <w:rsid w:val="34EE2348"/>
    <w:rsid w:val="34EE7F75"/>
    <w:rsid w:val="34F563E7"/>
    <w:rsid w:val="35247D64"/>
    <w:rsid w:val="352E1F39"/>
    <w:rsid w:val="353348A4"/>
    <w:rsid w:val="36247934"/>
    <w:rsid w:val="362A5BE4"/>
    <w:rsid w:val="364C1C66"/>
    <w:rsid w:val="36A72E9B"/>
    <w:rsid w:val="36D30D8A"/>
    <w:rsid w:val="36E913B4"/>
    <w:rsid w:val="36EA081F"/>
    <w:rsid w:val="36F76394"/>
    <w:rsid w:val="371920A9"/>
    <w:rsid w:val="372E0228"/>
    <w:rsid w:val="378958DE"/>
    <w:rsid w:val="37AC10BB"/>
    <w:rsid w:val="37DF6A7F"/>
    <w:rsid w:val="37EF3558"/>
    <w:rsid w:val="37F27F4A"/>
    <w:rsid w:val="38165F5E"/>
    <w:rsid w:val="3817522E"/>
    <w:rsid w:val="38224DF6"/>
    <w:rsid w:val="384710C0"/>
    <w:rsid w:val="384D60A7"/>
    <w:rsid w:val="38575610"/>
    <w:rsid w:val="38613F89"/>
    <w:rsid w:val="38740520"/>
    <w:rsid w:val="387D0870"/>
    <w:rsid w:val="38B02ED7"/>
    <w:rsid w:val="38BC4D62"/>
    <w:rsid w:val="38E74DC8"/>
    <w:rsid w:val="38EA2022"/>
    <w:rsid w:val="38F567C0"/>
    <w:rsid w:val="39274EDE"/>
    <w:rsid w:val="3946447C"/>
    <w:rsid w:val="39833B4E"/>
    <w:rsid w:val="398E3AB2"/>
    <w:rsid w:val="39AA6B35"/>
    <w:rsid w:val="39C1697E"/>
    <w:rsid w:val="39DC4C3A"/>
    <w:rsid w:val="39ED62D2"/>
    <w:rsid w:val="3A0302E6"/>
    <w:rsid w:val="3A072BEE"/>
    <w:rsid w:val="3A0D688E"/>
    <w:rsid w:val="3A130D9A"/>
    <w:rsid w:val="3A250959"/>
    <w:rsid w:val="3A5E48E7"/>
    <w:rsid w:val="3A8F2E1A"/>
    <w:rsid w:val="3AA8590E"/>
    <w:rsid w:val="3AAB77D8"/>
    <w:rsid w:val="3ABC55F1"/>
    <w:rsid w:val="3AC43216"/>
    <w:rsid w:val="3AC614C7"/>
    <w:rsid w:val="3AFD5DD3"/>
    <w:rsid w:val="3B01346E"/>
    <w:rsid w:val="3B716333"/>
    <w:rsid w:val="3B7A61AA"/>
    <w:rsid w:val="3C007F9D"/>
    <w:rsid w:val="3C0C02D3"/>
    <w:rsid w:val="3C296623"/>
    <w:rsid w:val="3C502FAC"/>
    <w:rsid w:val="3C572057"/>
    <w:rsid w:val="3C7348F6"/>
    <w:rsid w:val="3C761B3D"/>
    <w:rsid w:val="3C8279FA"/>
    <w:rsid w:val="3CB158A3"/>
    <w:rsid w:val="3CBA37EF"/>
    <w:rsid w:val="3CBB4858"/>
    <w:rsid w:val="3CC46DEE"/>
    <w:rsid w:val="3CC52E9D"/>
    <w:rsid w:val="3CD75B2C"/>
    <w:rsid w:val="3CE646A9"/>
    <w:rsid w:val="3D027BD3"/>
    <w:rsid w:val="3D7B5F75"/>
    <w:rsid w:val="3D804AD4"/>
    <w:rsid w:val="3D9F2652"/>
    <w:rsid w:val="3DCC7D2C"/>
    <w:rsid w:val="3DEC7280"/>
    <w:rsid w:val="3E3E47A1"/>
    <w:rsid w:val="3E4F523C"/>
    <w:rsid w:val="3E535341"/>
    <w:rsid w:val="3E536EF8"/>
    <w:rsid w:val="3E5A4AE1"/>
    <w:rsid w:val="3E604D21"/>
    <w:rsid w:val="3E624C89"/>
    <w:rsid w:val="3EAE2642"/>
    <w:rsid w:val="3EE217F8"/>
    <w:rsid w:val="3EF42345"/>
    <w:rsid w:val="3EF9656C"/>
    <w:rsid w:val="3F697D93"/>
    <w:rsid w:val="3F6F4CBF"/>
    <w:rsid w:val="3F7C58FD"/>
    <w:rsid w:val="3FA52FAB"/>
    <w:rsid w:val="3FF92286"/>
    <w:rsid w:val="3FFF046C"/>
    <w:rsid w:val="402D223B"/>
    <w:rsid w:val="404A5F3D"/>
    <w:rsid w:val="40502C02"/>
    <w:rsid w:val="40566342"/>
    <w:rsid w:val="40BB5062"/>
    <w:rsid w:val="41175B7E"/>
    <w:rsid w:val="411E721F"/>
    <w:rsid w:val="4124142B"/>
    <w:rsid w:val="416738C3"/>
    <w:rsid w:val="41814079"/>
    <w:rsid w:val="41A852AA"/>
    <w:rsid w:val="41C814A5"/>
    <w:rsid w:val="41DB1750"/>
    <w:rsid w:val="42610D2E"/>
    <w:rsid w:val="426714CB"/>
    <w:rsid w:val="42716ED3"/>
    <w:rsid w:val="427915EC"/>
    <w:rsid w:val="42815D41"/>
    <w:rsid w:val="42897893"/>
    <w:rsid w:val="42D45A64"/>
    <w:rsid w:val="42D729D1"/>
    <w:rsid w:val="42E93B7B"/>
    <w:rsid w:val="42FE3B7C"/>
    <w:rsid w:val="43154EB8"/>
    <w:rsid w:val="43157236"/>
    <w:rsid w:val="43277DD5"/>
    <w:rsid w:val="433273CD"/>
    <w:rsid w:val="435A6D7D"/>
    <w:rsid w:val="439749DA"/>
    <w:rsid w:val="43995131"/>
    <w:rsid w:val="43C65707"/>
    <w:rsid w:val="43D527FE"/>
    <w:rsid w:val="43E46FA2"/>
    <w:rsid w:val="43EE4184"/>
    <w:rsid w:val="44023943"/>
    <w:rsid w:val="44143942"/>
    <w:rsid w:val="44183CC3"/>
    <w:rsid w:val="44242DB3"/>
    <w:rsid w:val="442C2EEA"/>
    <w:rsid w:val="442D70B1"/>
    <w:rsid w:val="443B50A2"/>
    <w:rsid w:val="445C4E77"/>
    <w:rsid w:val="44A63514"/>
    <w:rsid w:val="44AF6AFC"/>
    <w:rsid w:val="44EA01C8"/>
    <w:rsid w:val="44ED7C67"/>
    <w:rsid w:val="44F40FCC"/>
    <w:rsid w:val="44F87D2E"/>
    <w:rsid w:val="45024C14"/>
    <w:rsid w:val="4521437A"/>
    <w:rsid w:val="45307959"/>
    <w:rsid w:val="45394A3C"/>
    <w:rsid w:val="4547501E"/>
    <w:rsid w:val="457B6AAC"/>
    <w:rsid w:val="459D1BDF"/>
    <w:rsid w:val="45C02D08"/>
    <w:rsid w:val="45CB58D5"/>
    <w:rsid w:val="45CB73D8"/>
    <w:rsid w:val="45D00D37"/>
    <w:rsid w:val="45D36DB1"/>
    <w:rsid w:val="45DB048C"/>
    <w:rsid w:val="45DD017D"/>
    <w:rsid w:val="45DD74F1"/>
    <w:rsid w:val="45F1560E"/>
    <w:rsid w:val="46077820"/>
    <w:rsid w:val="460A1501"/>
    <w:rsid w:val="461C1C78"/>
    <w:rsid w:val="46953F41"/>
    <w:rsid w:val="46965CDC"/>
    <w:rsid w:val="46CD74B1"/>
    <w:rsid w:val="47013788"/>
    <w:rsid w:val="47193780"/>
    <w:rsid w:val="47627051"/>
    <w:rsid w:val="47697CF8"/>
    <w:rsid w:val="47790B13"/>
    <w:rsid w:val="479D5896"/>
    <w:rsid w:val="47A06378"/>
    <w:rsid w:val="47A141E4"/>
    <w:rsid w:val="47B91B34"/>
    <w:rsid w:val="47E60610"/>
    <w:rsid w:val="47ED43D4"/>
    <w:rsid w:val="482626C0"/>
    <w:rsid w:val="482A6C9D"/>
    <w:rsid w:val="48515605"/>
    <w:rsid w:val="488A718D"/>
    <w:rsid w:val="489E037A"/>
    <w:rsid w:val="489F0ED0"/>
    <w:rsid w:val="48B605EF"/>
    <w:rsid w:val="48C10E6A"/>
    <w:rsid w:val="48C52F79"/>
    <w:rsid w:val="48D22E76"/>
    <w:rsid w:val="48D3171E"/>
    <w:rsid w:val="48E83312"/>
    <w:rsid w:val="48F548E1"/>
    <w:rsid w:val="48FF50E7"/>
    <w:rsid w:val="490C3DB4"/>
    <w:rsid w:val="49120B47"/>
    <w:rsid w:val="491E4891"/>
    <w:rsid w:val="492D72C6"/>
    <w:rsid w:val="49447041"/>
    <w:rsid w:val="494A1A58"/>
    <w:rsid w:val="49534F8E"/>
    <w:rsid w:val="49567B97"/>
    <w:rsid w:val="495F2F93"/>
    <w:rsid w:val="496103D4"/>
    <w:rsid w:val="49787DAD"/>
    <w:rsid w:val="49794365"/>
    <w:rsid w:val="497E5C00"/>
    <w:rsid w:val="49811E45"/>
    <w:rsid w:val="498723CF"/>
    <w:rsid w:val="49AC44E5"/>
    <w:rsid w:val="49B55376"/>
    <w:rsid w:val="49BE65D0"/>
    <w:rsid w:val="49C12B77"/>
    <w:rsid w:val="49C96AC8"/>
    <w:rsid w:val="49CD6F82"/>
    <w:rsid w:val="49CE1180"/>
    <w:rsid w:val="49DE11A3"/>
    <w:rsid w:val="49F17C72"/>
    <w:rsid w:val="49FF6FD0"/>
    <w:rsid w:val="4A0972AE"/>
    <w:rsid w:val="4A432089"/>
    <w:rsid w:val="4A4579BE"/>
    <w:rsid w:val="4A557A50"/>
    <w:rsid w:val="4A7B395F"/>
    <w:rsid w:val="4A7F2776"/>
    <w:rsid w:val="4AA84036"/>
    <w:rsid w:val="4AC90193"/>
    <w:rsid w:val="4AF14A67"/>
    <w:rsid w:val="4B317543"/>
    <w:rsid w:val="4B3F7607"/>
    <w:rsid w:val="4B7D05E6"/>
    <w:rsid w:val="4B8B20E6"/>
    <w:rsid w:val="4BB7121C"/>
    <w:rsid w:val="4BEE492C"/>
    <w:rsid w:val="4C170F5D"/>
    <w:rsid w:val="4C363BB1"/>
    <w:rsid w:val="4C3C06C3"/>
    <w:rsid w:val="4C4569AB"/>
    <w:rsid w:val="4C7B16C5"/>
    <w:rsid w:val="4C8C24D3"/>
    <w:rsid w:val="4D051D4C"/>
    <w:rsid w:val="4D1245FB"/>
    <w:rsid w:val="4D480D56"/>
    <w:rsid w:val="4D724B50"/>
    <w:rsid w:val="4D881500"/>
    <w:rsid w:val="4D9D115B"/>
    <w:rsid w:val="4DCA3564"/>
    <w:rsid w:val="4DD45A13"/>
    <w:rsid w:val="4DDD1485"/>
    <w:rsid w:val="4E9D7646"/>
    <w:rsid w:val="4EAE472B"/>
    <w:rsid w:val="4EB71569"/>
    <w:rsid w:val="4EC332B3"/>
    <w:rsid w:val="4ECA20D5"/>
    <w:rsid w:val="4F006C33"/>
    <w:rsid w:val="4F1C7469"/>
    <w:rsid w:val="4F2736DD"/>
    <w:rsid w:val="4F2C35B7"/>
    <w:rsid w:val="4F3642FE"/>
    <w:rsid w:val="4F404E04"/>
    <w:rsid w:val="4F6F1690"/>
    <w:rsid w:val="4F740452"/>
    <w:rsid w:val="4FB56E01"/>
    <w:rsid w:val="4FBA5932"/>
    <w:rsid w:val="4FC51A1D"/>
    <w:rsid w:val="4FC80220"/>
    <w:rsid w:val="4FCF36FD"/>
    <w:rsid w:val="4FFE39C0"/>
    <w:rsid w:val="501A69A9"/>
    <w:rsid w:val="50215B40"/>
    <w:rsid w:val="504E49E3"/>
    <w:rsid w:val="507C164B"/>
    <w:rsid w:val="508E6C86"/>
    <w:rsid w:val="509D4432"/>
    <w:rsid w:val="50C3620E"/>
    <w:rsid w:val="50F24C7A"/>
    <w:rsid w:val="51045A90"/>
    <w:rsid w:val="513724D3"/>
    <w:rsid w:val="515E61D8"/>
    <w:rsid w:val="51B45E1E"/>
    <w:rsid w:val="51D12966"/>
    <w:rsid w:val="52314339"/>
    <w:rsid w:val="52524E75"/>
    <w:rsid w:val="52540ED9"/>
    <w:rsid w:val="526271FB"/>
    <w:rsid w:val="52676B9B"/>
    <w:rsid w:val="526A558F"/>
    <w:rsid w:val="528120DE"/>
    <w:rsid w:val="528D3073"/>
    <w:rsid w:val="52910482"/>
    <w:rsid w:val="52C66AC5"/>
    <w:rsid w:val="52E44320"/>
    <w:rsid w:val="52F143E3"/>
    <w:rsid w:val="52FB1C48"/>
    <w:rsid w:val="52FF39E4"/>
    <w:rsid w:val="530C35FA"/>
    <w:rsid w:val="53184F88"/>
    <w:rsid w:val="532C5D50"/>
    <w:rsid w:val="532F4608"/>
    <w:rsid w:val="5344463E"/>
    <w:rsid w:val="534D3EFF"/>
    <w:rsid w:val="535155DA"/>
    <w:rsid w:val="53525738"/>
    <w:rsid w:val="53775BCA"/>
    <w:rsid w:val="53920A51"/>
    <w:rsid w:val="5394597A"/>
    <w:rsid w:val="5399521A"/>
    <w:rsid w:val="539C1B1E"/>
    <w:rsid w:val="53D373CB"/>
    <w:rsid w:val="54085470"/>
    <w:rsid w:val="54134ACB"/>
    <w:rsid w:val="541437C5"/>
    <w:rsid w:val="54186FB8"/>
    <w:rsid w:val="54464927"/>
    <w:rsid w:val="54510BBE"/>
    <w:rsid w:val="54D319F1"/>
    <w:rsid w:val="550445A9"/>
    <w:rsid w:val="550C299D"/>
    <w:rsid w:val="55163C9F"/>
    <w:rsid w:val="55195272"/>
    <w:rsid w:val="55534CEF"/>
    <w:rsid w:val="55835279"/>
    <w:rsid w:val="55A80770"/>
    <w:rsid w:val="55C117ED"/>
    <w:rsid w:val="55C614B5"/>
    <w:rsid w:val="55C636EC"/>
    <w:rsid w:val="564F58E4"/>
    <w:rsid w:val="56680754"/>
    <w:rsid w:val="56CA0D49"/>
    <w:rsid w:val="57004BCC"/>
    <w:rsid w:val="5708067B"/>
    <w:rsid w:val="57293464"/>
    <w:rsid w:val="573961D3"/>
    <w:rsid w:val="57524C29"/>
    <w:rsid w:val="57627043"/>
    <w:rsid w:val="57637A15"/>
    <w:rsid w:val="577631D9"/>
    <w:rsid w:val="578605B6"/>
    <w:rsid w:val="57907698"/>
    <w:rsid w:val="57C23CE8"/>
    <w:rsid w:val="587F7A3A"/>
    <w:rsid w:val="58945406"/>
    <w:rsid w:val="589B2BEC"/>
    <w:rsid w:val="58A0478B"/>
    <w:rsid w:val="58A24668"/>
    <w:rsid w:val="58B20FBE"/>
    <w:rsid w:val="58BB0EBA"/>
    <w:rsid w:val="58BB4C02"/>
    <w:rsid w:val="58EF2F7E"/>
    <w:rsid w:val="59085360"/>
    <w:rsid w:val="591161D5"/>
    <w:rsid w:val="591345E4"/>
    <w:rsid w:val="592003E3"/>
    <w:rsid w:val="597A6B5E"/>
    <w:rsid w:val="59867752"/>
    <w:rsid w:val="59A950C2"/>
    <w:rsid w:val="5A0E64C7"/>
    <w:rsid w:val="5A277A8E"/>
    <w:rsid w:val="5A2938D1"/>
    <w:rsid w:val="5A661166"/>
    <w:rsid w:val="5A7E1FC4"/>
    <w:rsid w:val="5A8D14E2"/>
    <w:rsid w:val="5A9F0BD8"/>
    <w:rsid w:val="5AC26F22"/>
    <w:rsid w:val="5AE6170B"/>
    <w:rsid w:val="5B184209"/>
    <w:rsid w:val="5B814180"/>
    <w:rsid w:val="5B987195"/>
    <w:rsid w:val="5BC73F78"/>
    <w:rsid w:val="5BD25EC6"/>
    <w:rsid w:val="5C0015F0"/>
    <w:rsid w:val="5C031E61"/>
    <w:rsid w:val="5C05057F"/>
    <w:rsid w:val="5C1001A3"/>
    <w:rsid w:val="5C4820D1"/>
    <w:rsid w:val="5CA5614B"/>
    <w:rsid w:val="5CBA1A9D"/>
    <w:rsid w:val="5CD22CCB"/>
    <w:rsid w:val="5CF13F00"/>
    <w:rsid w:val="5D0076DC"/>
    <w:rsid w:val="5D2F4C19"/>
    <w:rsid w:val="5D8408E4"/>
    <w:rsid w:val="5D9B01D9"/>
    <w:rsid w:val="5DBD082C"/>
    <w:rsid w:val="5DC33A44"/>
    <w:rsid w:val="5DD8544C"/>
    <w:rsid w:val="5E187AB0"/>
    <w:rsid w:val="5E6850FB"/>
    <w:rsid w:val="5E880BC4"/>
    <w:rsid w:val="5EA76523"/>
    <w:rsid w:val="5EA84ADA"/>
    <w:rsid w:val="5EA91B18"/>
    <w:rsid w:val="5EA95937"/>
    <w:rsid w:val="5EE65155"/>
    <w:rsid w:val="5F2B6C1F"/>
    <w:rsid w:val="5F4938E4"/>
    <w:rsid w:val="5F54054E"/>
    <w:rsid w:val="5F5C1311"/>
    <w:rsid w:val="5F71037A"/>
    <w:rsid w:val="5F7F0750"/>
    <w:rsid w:val="5FCF3678"/>
    <w:rsid w:val="5FE24069"/>
    <w:rsid w:val="5FF45229"/>
    <w:rsid w:val="602E0556"/>
    <w:rsid w:val="605906B2"/>
    <w:rsid w:val="605F67BC"/>
    <w:rsid w:val="60795D5E"/>
    <w:rsid w:val="609E021F"/>
    <w:rsid w:val="609E2191"/>
    <w:rsid w:val="60A02AD8"/>
    <w:rsid w:val="61260518"/>
    <w:rsid w:val="612768C0"/>
    <w:rsid w:val="615F04D5"/>
    <w:rsid w:val="617A0843"/>
    <w:rsid w:val="617B0895"/>
    <w:rsid w:val="61A65907"/>
    <w:rsid w:val="61F305DB"/>
    <w:rsid w:val="6201765E"/>
    <w:rsid w:val="6238097A"/>
    <w:rsid w:val="623B4414"/>
    <w:rsid w:val="6260286D"/>
    <w:rsid w:val="626636DF"/>
    <w:rsid w:val="626C33AA"/>
    <w:rsid w:val="627713CF"/>
    <w:rsid w:val="627B560D"/>
    <w:rsid w:val="62927009"/>
    <w:rsid w:val="62C37EA8"/>
    <w:rsid w:val="62CE4568"/>
    <w:rsid w:val="62D46F3B"/>
    <w:rsid w:val="6317406F"/>
    <w:rsid w:val="631D7EBD"/>
    <w:rsid w:val="63345DD3"/>
    <w:rsid w:val="63757764"/>
    <w:rsid w:val="63AD3F50"/>
    <w:rsid w:val="63AE5D61"/>
    <w:rsid w:val="63C642D4"/>
    <w:rsid w:val="63D032CE"/>
    <w:rsid w:val="63D10ED6"/>
    <w:rsid w:val="64113510"/>
    <w:rsid w:val="641552AD"/>
    <w:rsid w:val="642A4801"/>
    <w:rsid w:val="643831A9"/>
    <w:rsid w:val="64550D45"/>
    <w:rsid w:val="64705676"/>
    <w:rsid w:val="64AE6C76"/>
    <w:rsid w:val="64ED5C03"/>
    <w:rsid w:val="65094FA5"/>
    <w:rsid w:val="652251F2"/>
    <w:rsid w:val="65293BBE"/>
    <w:rsid w:val="652A1AA5"/>
    <w:rsid w:val="65497159"/>
    <w:rsid w:val="65552A7E"/>
    <w:rsid w:val="65A67903"/>
    <w:rsid w:val="65BC38C4"/>
    <w:rsid w:val="65CF6D23"/>
    <w:rsid w:val="65D36170"/>
    <w:rsid w:val="65EB0AAB"/>
    <w:rsid w:val="66340E07"/>
    <w:rsid w:val="663C2532"/>
    <w:rsid w:val="66A4341C"/>
    <w:rsid w:val="66D36F92"/>
    <w:rsid w:val="66F41C68"/>
    <w:rsid w:val="670106D5"/>
    <w:rsid w:val="67114E1D"/>
    <w:rsid w:val="67641207"/>
    <w:rsid w:val="678F65B1"/>
    <w:rsid w:val="67922542"/>
    <w:rsid w:val="67A61124"/>
    <w:rsid w:val="67A91D42"/>
    <w:rsid w:val="67CC3185"/>
    <w:rsid w:val="67D927E4"/>
    <w:rsid w:val="67DA5004"/>
    <w:rsid w:val="68123DF5"/>
    <w:rsid w:val="68434C19"/>
    <w:rsid w:val="68680FE5"/>
    <w:rsid w:val="68AC08F7"/>
    <w:rsid w:val="68AC5C04"/>
    <w:rsid w:val="68B10AC7"/>
    <w:rsid w:val="68C81F06"/>
    <w:rsid w:val="68DB6A41"/>
    <w:rsid w:val="69195A7F"/>
    <w:rsid w:val="693669D5"/>
    <w:rsid w:val="6952750E"/>
    <w:rsid w:val="695C6785"/>
    <w:rsid w:val="696A4C5C"/>
    <w:rsid w:val="696E388A"/>
    <w:rsid w:val="69C82FC6"/>
    <w:rsid w:val="69D17DF5"/>
    <w:rsid w:val="69D52F1C"/>
    <w:rsid w:val="69FA00C6"/>
    <w:rsid w:val="6A036E7E"/>
    <w:rsid w:val="6AA36670"/>
    <w:rsid w:val="6AAD6DE1"/>
    <w:rsid w:val="6AC27AA3"/>
    <w:rsid w:val="6AC74183"/>
    <w:rsid w:val="6AF24167"/>
    <w:rsid w:val="6AFA45A4"/>
    <w:rsid w:val="6B0E3ECD"/>
    <w:rsid w:val="6B1E1D66"/>
    <w:rsid w:val="6B476B5E"/>
    <w:rsid w:val="6B49102E"/>
    <w:rsid w:val="6B603277"/>
    <w:rsid w:val="6B9F650C"/>
    <w:rsid w:val="6BB47DE0"/>
    <w:rsid w:val="6BD075EF"/>
    <w:rsid w:val="6C0E18A7"/>
    <w:rsid w:val="6C6063D6"/>
    <w:rsid w:val="6C6D3A5C"/>
    <w:rsid w:val="6CD442FE"/>
    <w:rsid w:val="6CDB08F1"/>
    <w:rsid w:val="6D0733BC"/>
    <w:rsid w:val="6D3A56B2"/>
    <w:rsid w:val="6D4556E0"/>
    <w:rsid w:val="6D561E99"/>
    <w:rsid w:val="6D623F8E"/>
    <w:rsid w:val="6D6F0A49"/>
    <w:rsid w:val="6DCC74C0"/>
    <w:rsid w:val="6DF562CD"/>
    <w:rsid w:val="6E8741F4"/>
    <w:rsid w:val="6E8F3860"/>
    <w:rsid w:val="6EAB0055"/>
    <w:rsid w:val="6EB00178"/>
    <w:rsid w:val="6EC62D97"/>
    <w:rsid w:val="6F0100CD"/>
    <w:rsid w:val="6F04196D"/>
    <w:rsid w:val="6F075D89"/>
    <w:rsid w:val="6F581D3F"/>
    <w:rsid w:val="6F696611"/>
    <w:rsid w:val="6F8159D0"/>
    <w:rsid w:val="6F964100"/>
    <w:rsid w:val="6FC2016F"/>
    <w:rsid w:val="6FD93F57"/>
    <w:rsid w:val="6FF1286C"/>
    <w:rsid w:val="700077C4"/>
    <w:rsid w:val="70076B5F"/>
    <w:rsid w:val="700E1F2F"/>
    <w:rsid w:val="702A1E75"/>
    <w:rsid w:val="702C252E"/>
    <w:rsid w:val="70410819"/>
    <w:rsid w:val="70431C3F"/>
    <w:rsid w:val="70475F83"/>
    <w:rsid w:val="70482E6A"/>
    <w:rsid w:val="705A309D"/>
    <w:rsid w:val="70633493"/>
    <w:rsid w:val="70780BB7"/>
    <w:rsid w:val="70B47063"/>
    <w:rsid w:val="70DB18E5"/>
    <w:rsid w:val="70F27E8E"/>
    <w:rsid w:val="70F7101F"/>
    <w:rsid w:val="70FE0E83"/>
    <w:rsid w:val="715C3ABB"/>
    <w:rsid w:val="717C7FE0"/>
    <w:rsid w:val="719048A9"/>
    <w:rsid w:val="71D75C7B"/>
    <w:rsid w:val="721072CE"/>
    <w:rsid w:val="722042AE"/>
    <w:rsid w:val="724E1DE9"/>
    <w:rsid w:val="729B38E5"/>
    <w:rsid w:val="729F57F0"/>
    <w:rsid w:val="72D446A0"/>
    <w:rsid w:val="732B5E2C"/>
    <w:rsid w:val="73475FB8"/>
    <w:rsid w:val="73483BE4"/>
    <w:rsid w:val="734D75FE"/>
    <w:rsid w:val="73526D31"/>
    <w:rsid w:val="738D0B7F"/>
    <w:rsid w:val="73D704AD"/>
    <w:rsid w:val="74136C51"/>
    <w:rsid w:val="745D3405"/>
    <w:rsid w:val="74813B0E"/>
    <w:rsid w:val="749247CC"/>
    <w:rsid w:val="74BC5FF0"/>
    <w:rsid w:val="74D67379"/>
    <w:rsid w:val="74E0175B"/>
    <w:rsid w:val="74F75B0B"/>
    <w:rsid w:val="7527397C"/>
    <w:rsid w:val="752C10BF"/>
    <w:rsid w:val="755878F8"/>
    <w:rsid w:val="7576659F"/>
    <w:rsid w:val="758F6905"/>
    <w:rsid w:val="75B36619"/>
    <w:rsid w:val="75E916E9"/>
    <w:rsid w:val="760A7BD4"/>
    <w:rsid w:val="76301F39"/>
    <w:rsid w:val="768C1D8C"/>
    <w:rsid w:val="76A3586C"/>
    <w:rsid w:val="76CF7FDB"/>
    <w:rsid w:val="76D11716"/>
    <w:rsid w:val="76D6549F"/>
    <w:rsid w:val="76DE3779"/>
    <w:rsid w:val="76E876FD"/>
    <w:rsid w:val="76F711FB"/>
    <w:rsid w:val="77027310"/>
    <w:rsid w:val="778A4485"/>
    <w:rsid w:val="78614EA7"/>
    <w:rsid w:val="786509D3"/>
    <w:rsid w:val="787C1FB2"/>
    <w:rsid w:val="78D16857"/>
    <w:rsid w:val="791D2818"/>
    <w:rsid w:val="79312535"/>
    <w:rsid w:val="79351D05"/>
    <w:rsid w:val="795011EB"/>
    <w:rsid w:val="795A11EA"/>
    <w:rsid w:val="7995647E"/>
    <w:rsid w:val="79CA2B14"/>
    <w:rsid w:val="79DD59D4"/>
    <w:rsid w:val="79EC37C0"/>
    <w:rsid w:val="79FB0266"/>
    <w:rsid w:val="7A2C3DD0"/>
    <w:rsid w:val="7A676931"/>
    <w:rsid w:val="7A6B76A0"/>
    <w:rsid w:val="7A744253"/>
    <w:rsid w:val="7A8F0571"/>
    <w:rsid w:val="7AE05625"/>
    <w:rsid w:val="7AEA52EB"/>
    <w:rsid w:val="7B457956"/>
    <w:rsid w:val="7B641293"/>
    <w:rsid w:val="7BAF57F2"/>
    <w:rsid w:val="7C0217F5"/>
    <w:rsid w:val="7C074B65"/>
    <w:rsid w:val="7C1D35E1"/>
    <w:rsid w:val="7C4F0807"/>
    <w:rsid w:val="7C60241D"/>
    <w:rsid w:val="7C87584A"/>
    <w:rsid w:val="7CD20854"/>
    <w:rsid w:val="7CDE2DCD"/>
    <w:rsid w:val="7CE42913"/>
    <w:rsid w:val="7CE86893"/>
    <w:rsid w:val="7CE90839"/>
    <w:rsid w:val="7D0A3968"/>
    <w:rsid w:val="7D293B65"/>
    <w:rsid w:val="7D314C94"/>
    <w:rsid w:val="7D3F5533"/>
    <w:rsid w:val="7D406CC5"/>
    <w:rsid w:val="7D4C7E6C"/>
    <w:rsid w:val="7D616B9B"/>
    <w:rsid w:val="7D971314"/>
    <w:rsid w:val="7DD35989"/>
    <w:rsid w:val="7DDD155E"/>
    <w:rsid w:val="7E0F6EA2"/>
    <w:rsid w:val="7E563A5B"/>
    <w:rsid w:val="7EAB1492"/>
    <w:rsid w:val="7EBF63D5"/>
    <w:rsid w:val="7EDD218D"/>
    <w:rsid w:val="7EF610E2"/>
    <w:rsid w:val="7F067DE5"/>
    <w:rsid w:val="7F0C1CD0"/>
    <w:rsid w:val="7F4647E4"/>
    <w:rsid w:val="7F897E6E"/>
    <w:rsid w:val="7FA3685D"/>
    <w:rsid w:val="7FB11C18"/>
    <w:rsid w:val="7FE66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sdException w:qFormat="1" w:uiPriority="9" w:name="heading 6"/>
    <w:lsdException w:qFormat="1" w:unhideWhenUsed="0"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nhideWhenUsed="0" w:uiPriority="0" w:semiHidden="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0"/>
    <w:qFormat/>
    <w:uiPriority w:val="99"/>
    <w:pPr>
      <w:keepNext/>
      <w:keepLines/>
      <w:spacing w:before="340" w:after="330" w:line="576" w:lineRule="auto"/>
      <w:outlineLvl w:val="0"/>
    </w:pPr>
    <w:rPr>
      <w:b/>
      <w:bCs/>
      <w:kern w:val="44"/>
      <w:sz w:val="44"/>
      <w:szCs w:val="44"/>
    </w:rPr>
  </w:style>
  <w:style w:type="paragraph" w:styleId="3">
    <w:name w:val="heading 2"/>
    <w:basedOn w:val="1"/>
    <w:next w:val="1"/>
    <w:link w:val="41"/>
    <w:qFormat/>
    <w:uiPriority w:val="99"/>
    <w:pPr>
      <w:keepNext/>
      <w:keepLines/>
      <w:spacing w:before="260" w:after="260" w:line="415" w:lineRule="auto"/>
      <w:outlineLvl w:val="1"/>
    </w:pPr>
    <w:rPr>
      <w:rFonts w:ascii="Arial" w:hAnsi="Arial" w:eastAsia="黑体"/>
      <w:b/>
      <w:bCs/>
      <w:sz w:val="32"/>
      <w:szCs w:val="32"/>
    </w:rPr>
  </w:style>
  <w:style w:type="paragraph" w:styleId="4">
    <w:name w:val="heading 3"/>
    <w:basedOn w:val="1"/>
    <w:next w:val="1"/>
    <w:link w:val="42"/>
    <w:qFormat/>
    <w:uiPriority w:val="99"/>
    <w:pPr>
      <w:keepNext/>
      <w:keepLines/>
      <w:spacing w:before="260" w:after="260" w:line="415" w:lineRule="auto"/>
      <w:outlineLvl w:val="2"/>
    </w:pPr>
    <w:rPr>
      <w:b/>
      <w:bCs/>
      <w:sz w:val="32"/>
      <w:szCs w:val="32"/>
    </w:rPr>
  </w:style>
  <w:style w:type="paragraph" w:styleId="5">
    <w:name w:val="heading 4"/>
    <w:basedOn w:val="1"/>
    <w:next w:val="1"/>
    <w:qFormat/>
    <w:uiPriority w:val="99"/>
    <w:pPr>
      <w:keepNext/>
      <w:keepLines/>
      <w:spacing w:before="280" w:after="290" w:line="374" w:lineRule="auto"/>
      <w:outlineLvl w:val="3"/>
    </w:pPr>
    <w:rPr>
      <w:rFonts w:ascii="Arial" w:hAnsi="Arial" w:eastAsia="黑体"/>
      <w:b/>
      <w:bCs/>
      <w:sz w:val="28"/>
      <w:szCs w:val="28"/>
    </w:rPr>
  </w:style>
  <w:style w:type="paragraph" w:styleId="6">
    <w:name w:val="heading 7"/>
    <w:basedOn w:val="1"/>
    <w:next w:val="1"/>
    <w:qFormat/>
    <w:uiPriority w:val="99"/>
    <w:pPr>
      <w:keepNext/>
      <w:keepLines/>
      <w:spacing w:before="240" w:after="64" w:line="319" w:lineRule="auto"/>
      <w:outlineLvl w:val="6"/>
    </w:pPr>
    <w:rPr>
      <w:b/>
      <w:bCs/>
      <w:sz w:val="24"/>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7">
    <w:name w:val="Document Map"/>
    <w:basedOn w:val="1"/>
    <w:qFormat/>
    <w:uiPriority w:val="0"/>
    <w:pPr>
      <w:shd w:val="clear" w:color="auto" w:fill="000080"/>
    </w:pPr>
  </w:style>
  <w:style w:type="paragraph" w:styleId="8">
    <w:name w:val="annotation text"/>
    <w:basedOn w:val="1"/>
    <w:qFormat/>
    <w:uiPriority w:val="0"/>
    <w:pPr>
      <w:jc w:val="left"/>
    </w:pPr>
  </w:style>
  <w:style w:type="paragraph" w:styleId="9">
    <w:name w:val="Block Text"/>
    <w:basedOn w:val="1"/>
    <w:qFormat/>
    <w:uiPriority w:val="0"/>
    <w:pPr>
      <w:spacing w:after="120"/>
      <w:ind w:left="1440" w:leftChars="700" w:right="1440" w:rightChars="700"/>
    </w:pPr>
  </w:style>
  <w:style w:type="paragraph" w:styleId="10">
    <w:name w:val="toc 3"/>
    <w:basedOn w:val="1"/>
    <w:next w:val="1"/>
    <w:qFormat/>
    <w:uiPriority w:val="0"/>
    <w:pPr>
      <w:ind w:left="840" w:leftChars="400"/>
    </w:pPr>
  </w:style>
  <w:style w:type="paragraph" w:styleId="11">
    <w:name w:val="Plain Text"/>
    <w:basedOn w:val="1"/>
    <w:qFormat/>
    <w:uiPriority w:val="0"/>
    <w:rPr>
      <w:rFonts w:ascii="宋体" w:hAnsi="Courier New" w:cs="Courier New"/>
      <w:szCs w:val="21"/>
    </w:rPr>
  </w:style>
  <w:style w:type="paragraph" w:styleId="12">
    <w:name w:val="Balloon Text"/>
    <w:basedOn w:val="1"/>
    <w:qFormat/>
    <w:uiPriority w:val="0"/>
    <w:rPr>
      <w:sz w:val="18"/>
      <w:szCs w:val="18"/>
    </w:rPr>
  </w:style>
  <w:style w:type="paragraph" w:styleId="13">
    <w:name w:val="footer"/>
    <w:basedOn w:val="1"/>
    <w:qFormat/>
    <w:uiPriority w:val="0"/>
    <w:pPr>
      <w:tabs>
        <w:tab w:val="center" w:pos="4153"/>
        <w:tab w:val="right" w:pos="8306"/>
      </w:tabs>
      <w:snapToGrid w:val="0"/>
      <w:jc w:val="left"/>
    </w:pPr>
    <w:rPr>
      <w:sz w:val="18"/>
      <w:szCs w:val="18"/>
    </w:rPr>
  </w:style>
  <w:style w:type="paragraph" w:styleId="14">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HTML Preformatted"/>
    <w:basedOn w:val="1"/>
    <w:link w:val="55"/>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9">
    <w:name w:val="Title"/>
    <w:basedOn w:val="1"/>
    <w:qFormat/>
    <w:uiPriority w:val="99"/>
    <w:pPr>
      <w:spacing w:before="240" w:after="60"/>
      <w:jc w:val="center"/>
      <w:outlineLvl w:val="0"/>
    </w:pPr>
    <w:rPr>
      <w:rFonts w:ascii="Arial" w:hAnsi="Arial" w:cs="Arial"/>
      <w:b/>
      <w:bCs/>
      <w:sz w:val="32"/>
      <w:szCs w:val="32"/>
    </w:rPr>
  </w:style>
  <w:style w:type="paragraph" w:styleId="20">
    <w:name w:val="annotation subject"/>
    <w:basedOn w:val="8"/>
    <w:next w:val="8"/>
    <w:qFormat/>
    <w:uiPriority w:val="0"/>
    <w:rPr>
      <w:b/>
      <w:bCs/>
    </w:rPr>
  </w:style>
  <w:style w:type="character" w:styleId="23">
    <w:name w:val="Strong"/>
    <w:qFormat/>
    <w:uiPriority w:val="22"/>
    <w:rPr>
      <w:b/>
      <w:bCs/>
    </w:rPr>
  </w:style>
  <w:style w:type="character" w:styleId="24">
    <w:name w:val="FollowedHyperlink"/>
    <w:basedOn w:val="22"/>
    <w:semiHidden/>
    <w:unhideWhenUsed/>
    <w:qFormat/>
    <w:uiPriority w:val="99"/>
    <w:rPr>
      <w:color w:val="800080"/>
      <w:u w:val="single"/>
    </w:rPr>
  </w:style>
  <w:style w:type="character" w:styleId="25">
    <w:name w:val="Emphasis"/>
    <w:qFormat/>
    <w:uiPriority w:val="20"/>
    <w:rPr>
      <w:color w:val="CC0000"/>
    </w:rPr>
  </w:style>
  <w:style w:type="character" w:styleId="26">
    <w:name w:val="Hyperlink"/>
    <w:qFormat/>
    <w:uiPriority w:val="0"/>
    <w:rPr>
      <w:color w:val="0000FF"/>
      <w:u w:val="single"/>
    </w:rPr>
  </w:style>
  <w:style w:type="character" w:styleId="27">
    <w:name w:val="annotation reference"/>
    <w:qFormat/>
    <w:uiPriority w:val="0"/>
    <w:rPr>
      <w:sz w:val="21"/>
      <w:szCs w:val="21"/>
    </w:rPr>
  </w:style>
  <w:style w:type="paragraph" w:customStyle="1" w:styleId="28">
    <w:name w:val="样式 首行缩进:  2 字符"/>
    <w:basedOn w:val="1"/>
    <w:link w:val="43"/>
    <w:qFormat/>
    <w:uiPriority w:val="0"/>
    <w:pPr>
      <w:ind w:firstLine="420" w:firstLineChars="200"/>
    </w:pPr>
    <w:rPr>
      <w:rFonts w:cs="宋体"/>
      <w:szCs w:val="20"/>
    </w:rPr>
  </w:style>
  <w:style w:type="paragraph" w:customStyle="1" w:styleId="29">
    <w:name w:val="msolistparagraph"/>
    <w:basedOn w:val="1"/>
    <w:qFormat/>
    <w:uiPriority w:val="99"/>
    <w:pPr>
      <w:widowControl/>
      <w:spacing w:before="100" w:beforeAutospacing="1" w:after="100" w:afterAutospacing="1"/>
      <w:jc w:val="left"/>
    </w:pPr>
    <w:rPr>
      <w:rFonts w:ascii="宋体" w:hAnsi="宋体" w:cs="宋体"/>
      <w:kern w:val="0"/>
      <w:sz w:val="24"/>
    </w:rPr>
  </w:style>
  <w:style w:type="paragraph" w:customStyle="1" w:styleId="30">
    <w:name w:val="1标题一"/>
    <w:basedOn w:val="2"/>
    <w:link w:val="31"/>
    <w:qFormat/>
    <w:uiPriority w:val="0"/>
    <w:pPr>
      <w:numPr>
        <w:ilvl w:val="0"/>
        <w:numId w:val="1"/>
      </w:numPr>
      <w:spacing w:line="288" w:lineRule="auto"/>
    </w:pPr>
  </w:style>
  <w:style w:type="character" w:customStyle="1" w:styleId="31">
    <w:name w:val="1标题一 Char"/>
    <w:link w:val="30"/>
    <w:qFormat/>
    <w:uiPriority w:val="0"/>
    <w:rPr>
      <w:b/>
      <w:bCs/>
      <w:kern w:val="44"/>
      <w:sz w:val="44"/>
      <w:szCs w:val="44"/>
    </w:rPr>
  </w:style>
  <w:style w:type="paragraph" w:customStyle="1" w:styleId="32">
    <w:name w:val="2标题二"/>
    <w:basedOn w:val="3"/>
    <w:link w:val="33"/>
    <w:qFormat/>
    <w:uiPriority w:val="0"/>
    <w:pPr>
      <w:numPr>
        <w:ilvl w:val="1"/>
        <w:numId w:val="1"/>
      </w:numPr>
      <w:tabs>
        <w:tab w:val="left" w:pos="425"/>
      </w:tabs>
      <w:spacing w:line="288" w:lineRule="auto"/>
      <w:ind w:right="100" w:rightChars="100"/>
    </w:pPr>
    <w:rPr>
      <w:sz w:val="30"/>
    </w:rPr>
  </w:style>
  <w:style w:type="character" w:customStyle="1" w:styleId="33">
    <w:name w:val="2标题二 Char"/>
    <w:link w:val="32"/>
    <w:qFormat/>
    <w:uiPriority w:val="0"/>
    <w:rPr>
      <w:rFonts w:ascii="Arial" w:hAnsi="Arial" w:eastAsia="黑体"/>
      <w:b/>
      <w:bCs/>
      <w:kern w:val="2"/>
      <w:sz w:val="30"/>
      <w:szCs w:val="32"/>
    </w:rPr>
  </w:style>
  <w:style w:type="paragraph" w:customStyle="1" w:styleId="34">
    <w:name w:val="3标题三"/>
    <w:basedOn w:val="4"/>
    <w:link w:val="35"/>
    <w:qFormat/>
    <w:uiPriority w:val="0"/>
    <w:pPr>
      <w:numPr>
        <w:ilvl w:val="2"/>
        <w:numId w:val="1"/>
      </w:numPr>
      <w:tabs>
        <w:tab w:val="left" w:pos="425"/>
      </w:tabs>
      <w:spacing w:line="288" w:lineRule="auto"/>
      <w:ind w:right="100" w:rightChars="100"/>
    </w:pPr>
    <w:rPr>
      <w:sz w:val="24"/>
    </w:rPr>
  </w:style>
  <w:style w:type="character" w:customStyle="1" w:styleId="35">
    <w:name w:val="3标题三 Char"/>
    <w:link w:val="34"/>
    <w:qFormat/>
    <w:uiPriority w:val="0"/>
    <w:rPr>
      <w:b/>
      <w:bCs/>
      <w:kern w:val="2"/>
      <w:sz w:val="24"/>
      <w:szCs w:val="32"/>
    </w:rPr>
  </w:style>
  <w:style w:type="paragraph" w:customStyle="1" w:styleId="36">
    <w:name w:val="5编号正文"/>
    <w:basedOn w:val="28"/>
    <w:link w:val="37"/>
    <w:qFormat/>
    <w:uiPriority w:val="0"/>
    <w:pPr>
      <w:numPr>
        <w:ilvl w:val="3"/>
        <w:numId w:val="1"/>
      </w:numPr>
      <w:tabs>
        <w:tab w:val="left" w:pos="425"/>
        <w:tab w:val="clear" w:pos="420"/>
      </w:tabs>
      <w:spacing w:before="31" w:beforeLines="10" w:after="31" w:afterLines="10" w:line="288" w:lineRule="auto"/>
      <w:ind w:firstLine="0" w:firstLineChars="0"/>
    </w:pPr>
    <w:rPr>
      <w:rFonts w:ascii="Courier New" w:hAnsi="Courier New" w:cs="Courier New"/>
    </w:rPr>
  </w:style>
  <w:style w:type="character" w:customStyle="1" w:styleId="37">
    <w:name w:val="5编号正文 Char"/>
    <w:link w:val="36"/>
    <w:qFormat/>
    <w:uiPriority w:val="0"/>
    <w:rPr>
      <w:rFonts w:ascii="Courier New" w:hAnsi="Courier New" w:cs="Courier New"/>
      <w:kern w:val="2"/>
      <w:sz w:val="21"/>
    </w:rPr>
  </w:style>
  <w:style w:type="paragraph" w:customStyle="1" w:styleId="38">
    <w:name w:val="4正文"/>
    <w:basedOn w:val="28"/>
    <w:link w:val="39"/>
    <w:qFormat/>
    <w:uiPriority w:val="0"/>
    <w:pPr>
      <w:spacing w:before="31" w:beforeLines="10" w:after="31" w:afterLines="10" w:line="288" w:lineRule="auto"/>
    </w:pPr>
    <w:rPr>
      <w:rFonts w:ascii="Courier New" w:cs="Courier New"/>
    </w:rPr>
  </w:style>
  <w:style w:type="character" w:customStyle="1" w:styleId="39">
    <w:name w:val="4正文 Char"/>
    <w:link w:val="38"/>
    <w:qFormat/>
    <w:uiPriority w:val="0"/>
    <w:rPr>
      <w:rFonts w:ascii="Courier New" w:cs="Courier New"/>
      <w:kern w:val="2"/>
      <w:sz w:val="21"/>
    </w:rPr>
  </w:style>
  <w:style w:type="character" w:customStyle="1" w:styleId="40">
    <w:name w:val="标题 1 字符"/>
    <w:link w:val="2"/>
    <w:qFormat/>
    <w:uiPriority w:val="99"/>
    <w:rPr>
      <w:b/>
      <w:bCs/>
      <w:kern w:val="44"/>
      <w:sz w:val="44"/>
      <w:szCs w:val="44"/>
    </w:rPr>
  </w:style>
  <w:style w:type="character" w:customStyle="1" w:styleId="41">
    <w:name w:val="标题 2 字符"/>
    <w:link w:val="3"/>
    <w:qFormat/>
    <w:uiPriority w:val="99"/>
    <w:rPr>
      <w:rFonts w:ascii="Arial" w:hAnsi="Arial" w:eastAsia="黑体"/>
      <w:b/>
      <w:bCs/>
      <w:kern w:val="2"/>
      <w:sz w:val="32"/>
      <w:szCs w:val="32"/>
    </w:rPr>
  </w:style>
  <w:style w:type="character" w:customStyle="1" w:styleId="42">
    <w:name w:val="标题 3 字符"/>
    <w:link w:val="4"/>
    <w:qFormat/>
    <w:uiPriority w:val="99"/>
    <w:rPr>
      <w:b/>
      <w:bCs/>
      <w:kern w:val="2"/>
      <w:sz w:val="32"/>
      <w:szCs w:val="32"/>
    </w:rPr>
  </w:style>
  <w:style w:type="character" w:customStyle="1" w:styleId="43">
    <w:name w:val="样式 首行缩进:  2 字符 Char"/>
    <w:link w:val="28"/>
    <w:qFormat/>
    <w:uiPriority w:val="0"/>
    <w:rPr>
      <w:rFonts w:cs="宋体"/>
      <w:kern w:val="2"/>
      <w:sz w:val="21"/>
    </w:rPr>
  </w:style>
  <w:style w:type="paragraph" w:customStyle="1" w:styleId="44">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pPr>
    <w:rPr>
      <w:rFonts w:eastAsia="Courier New"/>
      <w:sz w:val="24"/>
    </w:rPr>
  </w:style>
  <w:style w:type="paragraph" w:customStyle="1" w:styleId="45">
    <w:name w:val="coder"/>
    <w:basedOn w:val="1"/>
    <w:link w:val="46"/>
    <w:qFormat/>
    <w:uiPriority w:val="0"/>
    <w:pPr>
      <w:pBdr>
        <w:top w:val="dashSmallGap" w:color="auto" w:sz="4" w:space="1"/>
        <w:left w:val="dashSmallGap" w:color="auto" w:sz="4" w:space="4"/>
        <w:bottom w:val="dashSmallGap" w:color="auto" w:sz="4" w:space="1"/>
        <w:right w:val="dashSmallGap" w:color="auto" w:sz="4" w:space="4"/>
      </w:pBdr>
      <w:shd w:val="clear" w:color="auto" w:fill="D9D9D9"/>
    </w:pPr>
    <w:rPr>
      <w:kern w:val="0"/>
      <w:sz w:val="18"/>
      <w:szCs w:val="20"/>
    </w:rPr>
  </w:style>
  <w:style w:type="character" w:customStyle="1" w:styleId="46">
    <w:name w:val="coder Char"/>
    <w:basedOn w:val="22"/>
    <w:link w:val="45"/>
    <w:qFormat/>
    <w:uiPriority w:val="0"/>
    <w:rPr>
      <w:sz w:val="18"/>
      <w:shd w:val="clear" w:color="auto" w:fill="D9D9D9"/>
    </w:rPr>
  </w:style>
  <w:style w:type="paragraph" w:styleId="47">
    <w:name w:val="List Paragraph"/>
    <w:basedOn w:val="1"/>
    <w:qFormat/>
    <w:uiPriority w:val="34"/>
    <w:pPr>
      <w:ind w:firstLine="420" w:firstLineChars="200"/>
    </w:pPr>
  </w:style>
  <w:style w:type="character" w:customStyle="1" w:styleId="48">
    <w:name w:val="pln"/>
    <w:basedOn w:val="22"/>
    <w:qFormat/>
    <w:uiPriority w:val="0"/>
  </w:style>
  <w:style w:type="character" w:customStyle="1" w:styleId="49">
    <w:name w:val="tag"/>
    <w:basedOn w:val="22"/>
    <w:qFormat/>
    <w:uiPriority w:val="0"/>
  </w:style>
  <w:style w:type="character" w:customStyle="1" w:styleId="50">
    <w:name w:val="atn"/>
    <w:basedOn w:val="22"/>
    <w:qFormat/>
    <w:uiPriority w:val="0"/>
  </w:style>
  <w:style w:type="character" w:customStyle="1" w:styleId="51">
    <w:name w:val="pun"/>
    <w:basedOn w:val="22"/>
    <w:qFormat/>
    <w:uiPriority w:val="0"/>
  </w:style>
  <w:style w:type="character" w:customStyle="1" w:styleId="52">
    <w:name w:val="atv"/>
    <w:basedOn w:val="22"/>
    <w:qFormat/>
    <w:uiPriority w:val="0"/>
  </w:style>
  <w:style w:type="character" w:customStyle="1" w:styleId="53">
    <w:name w:val="com"/>
    <w:basedOn w:val="22"/>
    <w:qFormat/>
    <w:uiPriority w:val="0"/>
  </w:style>
  <w:style w:type="character" w:customStyle="1" w:styleId="54">
    <w:name w:val="str"/>
    <w:basedOn w:val="22"/>
    <w:qFormat/>
    <w:uiPriority w:val="0"/>
  </w:style>
  <w:style w:type="character" w:customStyle="1" w:styleId="55">
    <w:name w:val="HTML 预设格式 字符"/>
    <w:basedOn w:val="22"/>
    <w:link w:val="17"/>
    <w:semiHidden/>
    <w:qFormat/>
    <w:uiPriority w:val="99"/>
    <w:rPr>
      <w:rFonts w:ascii="宋体" w:hAnsi="宋体" w:cs="宋体"/>
      <w:sz w:val="24"/>
      <w:szCs w:val="24"/>
    </w:rPr>
  </w:style>
  <w:style w:type="character" w:customStyle="1" w:styleId="56">
    <w:name w:val="apple-converted-space"/>
    <w:basedOn w:val="22"/>
    <w:qFormat/>
    <w:uiPriority w:val="0"/>
  </w:style>
  <w:style w:type="character" w:customStyle="1" w:styleId="57">
    <w:name w:val="明显强调1"/>
    <w:basedOn w:val="22"/>
    <w:qFormat/>
    <w:uiPriority w:val="21"/>
    <w:rPr>
      <w:i/>
      <w:iCs/>
      <w:color w:val="5B9BD5" w:themeColor="accent1"/>
      <w14:textFill>
        <w14:solidFill>
          <w14:schemeClr w14:val="accent1"/>
        </w14:solidFill>
      </w14:textFill>
    </w:rPr>
  </w:style>
  <w:style w:type="character" w:customStyle="1" w:styleId="58">
    <w:name w:val="Unresolved Mention"/>
    <w:basedOn w:val="2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991;&#26723;\template\&#35838;&#22530;&#31508;&#35760;&#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EFCF784-1F7C-44BB-81FF-A0A9CFFDE84E}">
  <ds:schemaRefs/>
</ds:datastoreItem>
</file>

<file path=docProps/app.xml><?xml version="1.0" encoding="utf-8"?>
<Properties xmlns="http://schemas.openxmlformats.org/officeDocument/2006/extended-properties" xmlns:vt="http://schemas.openxmlformats.org/officeDocument/2006/docPropsVTypes">
  <Template>课堂笔记模板.dotx</Template>
  <Company>itcast</Company>
  <Pages>19</Pages>
  <Words>7929</Words>
  <Characters>1546</Characters>
  <Lines>12</Lines>
  <Paragraphs>18</Paragraphs>
  <TotalTime>68</TotalTime>
  <ScaleCrop>false</ScaleCrop>
  <LinksUpToDate>false</LinksUpToDate>
  <CharactersWithSpaces>9457</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PHP</cp:category>
  <dcterms:created xsi:type="dcterms:W3CDTF">2017-02-15T06:44:00Z</dcterms:created>
  <dc:creator>Administrator</dc:creator>
  <dc:description>源代码教育PHP;</dc:description>
  <cp:keywords>源代码教育PHP</cp:keywords>
  <cp:lastModifiedBy>admin</cp:lastModifiedBy>
  <cp:lastPrinted>2411-12-31T15:59:00Z</cp:lastPrinted>
  <dcterms:modified xsi:type="dcterms:W3CDTF">2019-07-23T02:58:36Z</dcterms:modified>
  <dc:subject>源代码教育PHP;</dc:subject>
  <dc:title>课堂笔记模板</dc:title>
  <cp:revision>238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y fmtid="{D5CDD505-2E9C-101B-9397-08002B2CF9AE}" pid="3" name="KSORubyTemplateID" linkTarget="0">
    <vt:lpwstr>6</vt:lpwstr>
  </property>
</Properties>
</file>